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E57A0C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Министерство образования Республики Беларусь</w:t>
      </w:r>
    </w:p>
    <w:p w14:paraId="6387E072" w14:textId="77777777" w:rsidR="00F14D5F" w:rsidRPr="00C61BC0" w:rsidRDefault="00F14D5F" w:rsidP="00F14D5F">
      <w:pPr>
        <w:spacing w:before="120"/>
        <w:jc w:val="center"/>
        <w:rPr>
          <w:rFonts w:cs="Times New Roman"/>
        </w:rPr>
      </w:pPr>
      <w:r w:rsidRPr="00C61BC0">
        <w:rPr>
          <w:rFonts w:cs="Times New Roman"/>
        </w:rPr>
        <w:t>Учреждение образования «Белорусский государственный университет информатики и радиоэлектроники»</w:t>
      </w:r>
    </w:p>
    <w:p w14:paraId="6EBA5731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7DAFF493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62469C51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Факультет компьютерных систем и сетей</w:t>
      </w:r>
    </w:p>
    <w:p w14:paraId="49E7C570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Кафедра программного обеспечения информационных технологий</w:t>
      </w:r>
    </w:p>
    <w:p w14:paraId="5B8E36BF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 xml:space="preserve">Дисциплина: </w:t>
      </w:r>
      <w:r w:rsidRPr="00C61BC0">
        <w:rPr>
          <w:rFonts w:cs="Times New Roman"/>
          <w:szCs w:val="28"/>
        </w:rPr>
        <w:t>Компьютерные системы и сети (</w:t>
      </w:r>
      <w:proofErr w:type="spellStart"/>
      <w:r w:rsidRPr="00C61BC0">
        <w:rPr>
          <w:rFonts w:cs="Times New Roman"/>
          <w:szCs w:val="28"/>
        </w:rPr>
        <w:t>КСиС</w:t>
      </w:r>
      <w:proofErr w:type="spellEnd"/>
      <w:r w:rsidRPr="00C61BC0">
        <w:rPr>
          <w:rFonts w:cs="Times New Roman"/>
          <w:szCs w:val="28"/>
        </w:rPr>
        <w:t>)</w:t>
      </w:r>
    </w:p>
    <w:p w14:paraId="79D72E27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4F12762B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124C2DF5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0F8BDDC8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ПОЯСНИТЕЛЬНАЯ ЗАПИСКА</w:t>
      </w:r>
    </w:p>
    <w:p w14:paraId="03C809F7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к курсовой работе</w:t>
      </w:r>
    </w:p>
    <w:p w14:paraId="2C330713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на тему</w:t>
      </w:r>
    </w:p>
    <w:p w14:paraId="3CA31C2D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587CADA2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421DFE09" w14:textId="6FDE6B05" w:rsidR="00F14D5F" w:rsidRPr="005D5331" w:rsidRDefault="00F14D5F" w:rsidP="00F14D5F">
      <w:pPr>
        <w:jc w:val="center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 xml:space="preserve">Программное средство </w:t>
      </w:r>
      <w:r w:rsidR="005D5331">
        <w:rPr>
          <w:rFonts w:cs="Times New Roman"/>
          <w:szCs w:val="28"/>
        </w:rPr>
        <w:t>«</w:t>
      </w:r>
      <w:r w:rsidR="005D5331">
        <w:rPr>
          <w:rFonts w:cs="Times New Roman"/>
          <w:szCs w:val="28"/>
          <w:lang w:val="en-US"/>
        </w:rPr>
        <w:t>Twitter</w:t>
      </w:r>
      <w:r w:rsidR="005D5331">
        <w:rPr>
          <w:rFonts w:cs="Times New Roman"/>
          <w:szCs w:val="28"/>
        </w:rPr>
        <w:t xml:space="preserve"> </w:t>
      </w:r>
      <w:r w:rsidR="00136CFF">
        <w:rPr>
          <w:rFonts w:cs="Times New Roman"/>
          <w:szCs w:val="28"/>
        </w:rPr>
        <w:t xml:space="preserve">- </w:t>
      </w:r>
      <w:r w:rsidR="005D5331">
        <w:rPr>
          <w:rFonts w:cs="Times New Roman"/>
          <w:szCs w:val="28"/>
        </w:rPr>
        <w:t>клиент»</w:t>
      </w:r>
    </w:p>
    <w:p w14:paraId="13A7857A" w14:textId="1FB0D26D" w:rsidR="00F14D5F" w:rsidRPr="00C61BC0" w:rsidRDefault="00CF7061" w:rsidP="00F14D5F">
      <w:pPr>
        <w:jc w:val="center"/>
        <w:rPr>
          <w:rFonts w:cs="Times New Roman"/>
        </w:rPr>
      </w:pPr>
      <w:r>
        <w:rPr>
          <w:rFonts w:cs="Times New Roman"/>
        </w:rPr>
        <w:t>БГУИР КР 1-40 01 01 523</w:t>
      </w:r>
      <w:r w:rsidR="00F14D5F" w:rsidRPr="00C61BC0">
        <w:rPr>
          <w:rFonts w:cs="Times New Roman"/>
        </w:rPr>
        <w:t> ПЗ</w:t>
      </w:r>
    </w:p>
    <w:p w14:paraId="1CB84382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64028FD1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51542A9A" w14:textId="77777777" w:rsidR="00F14D5F" w:rsidRPr="00C61BC0" w:rsidRDefault="00F14D5F" w:rsidP="00C33715">
      <w:pPr>
        <w:rPr>
          <w:rFonts w:cs="Times New Roman"/>
        </w:rPr>
      </w:pPr>
    </w:p>
    <w:p w14:paraId="24F34272" w14:textId="77777777" w:rsidR="00F14D5F" w:rsidRPr="00C61BC0" w:rsidRDefault="00F14D5F" w:rsidP="00F14D5F">
      <w:pPr>
        <w:jc w:val="both"/>
        <w:rPr>
          <w:rFonts w:cs="Times New Roman"/>
        </w:rPr>
      </w:pPr>
    </w:p>
    <w:p w14:paraId="2348C37E" w14:textId="0AC488E1" w:rsidR="00F14D5F" w:rsidRPr="00C61BC0" w:rsidRDefault="00F14D5F" w:rsidP="00F14D5F">
      <w:pPr>
        <w:rPr>
          <w:rFonts w:cs="Times New Roman"/>
        </w:rPr>
      </w:pPr>
      <w:r w:rsidRPr="00C61BC0">
        <w:rPr>
          <w:rFonts w:cs="Times New Roman"/>
        </w:rPr>
        <w:t xml:space="preserve">Студент:                                            </w:t>
      </w:r>
      <w:r w:rsidR="007343F9">
        <w:rPr>
          <w:rFonts w:cs="Times New Roman"/>
        </w:rPr>
        <w:t xml:space="preserve">                          </w:t>
      </w:r>
      <w:r w:rsidRPr="00C61BC0">
        <w:rPr>
          <w:rFonts w:cs="Times New Roman"/>
        </w:rPr>
        <w:t>гр.</w:t>
      </w:r>
      <w:r w:rsidR="00136CFF">
        <w:rPr>
          <w:rFonts w:cs="Times New Roman"/>
        </w:rPr>
        <w:t xml:space="preserve"> </w:t>
      </w:r>
      <w:r w:rsidRPr="00C61BC0">
        <w:rPr>
          <w:rFonts w:cs="Times New Roman"/>
        </w:rPr>
        <w:t>65100</w:t>
      </w:r>
      <w:r w:rsidR="00920722">
        <w:rPr>
          <w:rFonts w:cs="Times New Roman"/>
        </w:rPr>
        <w:t>5</w:t>
      </w:r>
      <w:r w:rsidRPr="00C61BC0">
        <w:rPr>
          <w:rFonts w:cs="Times New Roman"/>
        </w:rPr>
        <w:t xml:space="preserve"> </w:t>
      </w:r>
      <w:r w:rsidR="00920722">
        <w:rPr>
          <w:rFonts w:cs="Times New Roman"/>
        </w:rPr>
        <w:t>Стаселович И. А.</w:t>
      </w:r>
    </w:p>
    <w:p w14:paraId="39807577" w14:textId="59ACDC7F" w:rsidR="00F14D5F" w:rsidRPr="00C61BC0" w:rsidRDefault="00F14D5F" w:rsidP="00C33715">
      <w:pPr>
        <w:rPr>
          <w:rFonts w:cs="Times New Roman"/>
        </w:rPr>
      </w:pPr>
      <w:r w:rsidRPr="00C61BC0">
        <w:rPr>
          <w:rFonts w:cs="Times New Roman"/>
        </w:rPr>
        <w:t xml:space="preserve">Руководитель:                                                                    </w:t>
      </w:r>
      <w:r w:rsidR="007343F9">
        <w:rPr>
          <w:rFonts w:cs="Times New Roman"/>
        </w:rPr>
        <w:t xml:space="preserve">        </w:t>
      </w:r>
      <w:r w:rsidR="00C33715" w:rsidRPr="00C61BC0">
        <w:rPr>
          <w:rFonts w:cs="Times New Roman"/>
        </w:rPr>
        <w:tab/>
      </w:r>
      <w:r w:rsidR="007343F9">
        <w:rPr>
          <w:rFonts w:cs="Times New Roman"/>
        </w:rPr>
        <w:t xml:space="preserve">       Балашко А. О.</w:t>
      </w:r>
      <w:r w:rsidR="00C33715" w:rsidRPr="00C61BC0">
        <w:rPr>
          <w:rFonts w:cs="Times New Roman"/>
        </w:rPr>
        <w:br/>
      </w:r>
      <w:r w:rsidR="00C33715" w:rsidRPr="00C61BC0">
        <w:rPr>
          <w:rFonts w:cs="Times New Roman"/>
        </w:rPr>
        <w:br/>
      </w:r>
    </w:p>
    <w:p w14:paraId="10273505" w14:textId="77777777" w:rsidR="00DD2B7F" w:rsidRPr="00C61BC0" w:rsidRDefault="00DD2B7F" w:rsidP="00C33715">
      <w:pPr>
        <w:rPr>
          <w:rFonts w:cs="Times New Roman"/>
        </w:rPr>
      </w:pPr>
    </w:p>
    <w:p w14:paraId="4B29ABAD" w14:textId="77777777" w:rsidR="00DD2B7F" w:rsidRPr="00C61BC0" w:rsidRDefault="00DD2B7F" w:rsidP="00C33715">
      <w:pPr>
        <w:rPr>
          <w:rFonts w:cs="Times New Roman"/>
        </w:rPr>
      </w:pPr>
    </w:p>
    <w:p w14:paraId="18ABE1CB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Минск 2018</w:t>
      </w:r>
    </w:p>
    <w:p w14:paraId="22C50F6D" w14:textId="45837066" w:rsidR="0034314B" w:rsidRDefault="0034314B">
      <w:pPr>
        <w:rPr>
          <w:rFonts w:cs="Times New Roman"/>
        </w:rPr>
      </w:pPr>
    </w:p>
    <w:p w14:paraId="5E7BCE52" w14:textId="64D1D99E" w:rsidR="007343F9" w:rsidRDefault="007343F9">
      <w:pPr>
        <w:rPr>
          <w:rFonts w:cs="Times New Roman"/>
        </w:rPr>
      </w:pPr>
    </w:p>
    <w:p w14:paraId="619660BB" w14:textId="36BA4892" w:rsidR="007343F9" w:rsidRDefault="007343F9">
      <w:pPr>
        <w:rPr>
          <w:rFonts w:cs="Times New Roman"/>
        </w:rPr>
      </w:pPr>
    </w:p>
    <w:p w14:paraId="237EE7D3" w14:textId="5C11C5C0" w:rsidR="007343F9" w:rsidRDefault="007343F9">
      <w:pPr>
        <w:rPr>
          <w:rFonts w:cs="Times New Roman"/>
        </w:rPr>
      </w:pPr>
    </w:p>
    <w:p w14:paraId="30DC4BB7" w14:textId="3281C8CB" w:rsidR="007343F9" w:rsidRDefault="007343F9">
      <w:pPr>
        <w:rPr>
          <w:rFonts w:cs="Times New Roman"/>
        </w:rPr>
      </w:pPr>
    </w:p>
    <w:p w14:paraId="3800D216" w14:textId="7CD628EC" w:rsidR="007343F9" w:rsidRDefault="007343F9">
      <w:pPr>
        <w:rPr>
          <w:rFonts w:cs="Times New Roman"/>
        </w:rPr>
      </w:pPr>
    </w:p>
    <w:p w14:paraId="3EECDB5F" w14:textId="07EE5802" w:rsidR="007343F9" w:rsidRDefault="007343F9">
      <w:pPr>
        <w:rPr>
          <w:rFonts w:cs="Times New Roman"/>
        </w:rPr>
      </w:pPr>
    </w:p>
    <w:p w14:paraId="5DB2FD5F" w14:textId="41BAA11E" w:rsidR="007343F9" w:rsidRDefault="007343F9">
      <w:pPr>
        <w:rPr>
          <w:rFonts w:cs="Times New Roman"/>
        </w:rPr>
      </w:pPr>
    </w:p>
    <w:p w14:paraId="2FC3D883" w14:textId="43C4914F" w:rsidR="007343F9" w:rsidRDefault="007343F9">
      <w:pPr>
        <w:rPr>
          <w:rFonts w:cs="Times New Roman"/>
        </w:rPr>
      </w:pPr>
    </w:p>
    <w:p w14:paraId="670757D7" w14:textId="29C11992" w:rsidR="007343F9" w:rsidRDefault="007343F9">
      <w:pPr>
        <w:rPr>
          <w:rFonts w:cs="Times New Roman"/>
        </w:rPr>
      </w:pPr>
    </w:p>
    <w:p w14:paraId="6FFECF93" w14:textId="505E490F" w:rsidR="007343F9" w:rsidRDefault="007343F9">
      <w:pPr>
        <w:rPr>
          <w:rFonts w:cs="Times New Roman"/>
        </w:rPr>
      </w:pPr>
    </w:p>
    <w:p w14:paraId="4C25B2D1" w14:textId="45517B03" w:rsidR="007343F9" w:rsidRDefault="007343F9">
      <w:pPr>
        <w:rPr>
          <w:rFonts w:cs="Times New Roman"/>
        </w:rPr>
      </w:pPr>
    </w:p>
    <w:p w14:paraId="61E8E9A5" w14:textId="41F5A517" w:rsidR="007343F9" w:rsidRDefault="007343F9">
      <w:pPr>
        <w:rPr>
          <w:rFonts w:cs="Times New Roman"/>
        </w:rPr>
      </w:pPr>
    </w:p>
    <w:p w14:paraId="07CB4D58" w14:textId="04807309" w:rsidR="007343F9" w:rsidRDefault="007343F9">
      <w:pPr>
        <w:rPr>
          <w:rFonts w:cs="Times New Roman"/>
        </w:rPr>
      </w:pPr>
    </w:p>
    <w:p w14:paraId="4EC9E461" w14:textId="0A96A869" w:rsidR="007343F9" w:rsidRDefault="007343F9">
      <w:pPr>
        <w:rPr>
          <w:rFonts w:cs="Times New Roman"/>
        </w:rPr>
      </w:pPr>
    </w:p>
    <w:p w14:paraId="50C775D2" w14:textId="7401386D" w:rsidR="007343F9" w:rsidRDefault="007343F9">
      <w:pPr>
        <w:rPr>
          <w:rFonts w:cs="Times New Roman"/>
        </w:rPr>
      </w:pPr>
    </w:p>
    <w:p w14:paraId="6DDEAB2D" w14:textId="696B7936" w:rsidR="007343F9" w:rsidRDefault="007343F9">
      <w:pPr>
        <w:rPr>
          <w:rFonts w:cs="Times New Roman"/>
        </w:rPr>
      </w:pPr>
    </w:p>
    <w:p w14:paraId="5B15FC1C" w14:textId="76A6C6F0" w:rsidR="007343F9" w:rsidRDefault="007343F9">
      <w:pPr>
        <w:rPr>
          <w:rFonts w:cs="Times New Roman"/>
        </w:rPr>
      </w:pPr>
    </w:p>
    <w:p w14:paraId="772AC9BD" w14:textId="794D77F7" w:rsidR="007343F9" w:rsidRDefault="007343F9">
      <w:pPr>
        <w:rPr>
          <w:rFonts w:cs="Times New Roman"/>
        </w:rPr>
      </w:pPr>
    </w:p>
    <w:p w14:paraId="2C002C81" w14:textId="733A53AC" w:rsidR="007343F9" w:rsidRDefault="007343F9">
      <w:pPr>
        <w:rPr>
          <w:rFonts w:cs="Times New Roman"/>
        </w:rPr>
      </w:pPr>
    </w:p>
    <w:p w14:paraId="1FA8E7B2" w14:textId="5067501E" w:rsidR="007343F9" w:rsidRDefault="007343F9">
      <w:pPr>
        <w:rPr>
          <w:rFonts w:cs="Times New Roman"/>
        </w:rPr>
      </w:pPr>
    </w:p>
    <w:p w14:paraId="26797960" w14:textId="00246328" w:rsidR="007343F9" w:rsidRDefault="007343F9">
      <w:pPr>
        <w:rPr>
          <w:rFonts w:cs="Times New Roman"/>
        </w:rPr>
      </w:pPr>
    </w:p>
    <w:p w14:paraId="0EFC9E5F" w14:textId="49112E2E" w:rsidR="007343F9" w:rsidRDefault="007343F9">
      <w:pPr>
        <w:rPr>
          <w:rFonts w:cs="Times New Roman"/>
        </w:rPr>
      </w:pPr>
    </w:p>
    <w:p w14:paraId="33258988" w14:textId="04F13477" w:rsidR="007343F9" w:rsidRDefault="007343F9">
      <w:pPr>
        <w:rPr>
          <w:rFonts w:cs="Times New Roman"/>
        </w:rPr>
      </w:pPr>
    </w:p>
    <w:p w14:paraId="3476710E" w14:textId="66D04F8E" w:rsidR="007343F9" w:rsidRDefault="007343F9">
      <w:pPr>
        <w:rPr>
          <w:rFonts w:cs="Times New Roman"/>
        </w:rPr>
      </w:pPr>
    </w:p>
    <w:p w14:paraId="6088E8F4" w14:textId="635BF124" w:rsidR="007343F9" w:rsidRDefault="007343F9">
      <w:pPr>
        <w:rPr>
          <w:rFonts w:cs="Times New Roman"/>
        </w:rPr>
      </w:pPr>
    </w:p>
    <w:p w14:paraId="593ED6A1" w14:textId="42B17B1F" w:rsidR="007343F9" w:rsidRDefault="007343F9">
      <w:pPr>
        <w:rPr>
          <w:rFonts w:cs="Times New Roman"/>
        </w:rPr>
      </w:pPr>
    </w:p>
    <w:p w14:paraId="2DCD250A" w14:textId="4ACBC361" w:rsidR="007343F9" w:rsidRDefault="007343F9">
      <w:pPr>
        <w:rPr>
          <w:rFonts w:cs="Times New Roman"/>
        </w:rPr>
      </w:pPr>
    </w:p>
    <w:p w14:paraId="06133297" w14:textId="7A31FF9F" w:rsidR="007343F9" w:rsidRDefault="007343F9">
      <w:pPr>
        <w:rPr>
          <w:rFonts w:cs="Times New Roman"/>
        </w:rPr>
      </w:pPr>
    </w:p>
    <w:p w14:paraId="6B288160" w14:textId="0A3D88F2" w:rsidR="007343F9" w:rsidRDefault="007343F9">
      <w:pPr>
        <w:rPr>
          <w:rFonts w:cs="Times New Roman"/>
        </w:rPr>
      </w:pPr>
    </w:p>
    <w:p w14:paraId="75BB73C4" w14:textId="4413E6DC" w:rsidR="007343F9" w:rsidRDefault="007343F9">
      <w:pPr>
        <w:rPr>
          <w:rFonts w:cs="Times New Roman"/>
        </w:rPr>
      </w:pPr>
    </w:p>
    <w:p w14:paraId="4A8C4C21" w14:textId="6BAA15F6" w:rsidR="007343F9" w:rsidRDefault="007343F9">
      <w:pPr>
        <w:rPr>
          <w:rFonts w:cs="Times New Roman"/>
        </w:rPr>
      </w:pPr>
    </w:p>
    <w:p w14:paraId="7719664A" w14:textId="1E54DB75" w:rsidR="007343F9" w:rsidRDefault="007343F9">
      <w:pPr>
        <w:rPr>
          <w:rFonts w:cs="Times New Roman"/>
        </w:rPr>
      </w:pPr>
    </w:p>
    <w:p w14:paraId="3873CF54" w14:textId="2206E3C6" w:rsidR="007343F9" w:rsidRDefault="007343F9">
      <w:pPr>
        <w:rPr>
          <w:rFonts w:cs="Times New Roman"/>
        </w:rPr>
      </w:pPr>
    </w:p>
    <w:p w14:paraId="7D5CF92B" w14:textId="08FEBD63" w:rsidR="007343F9" w:rsidRDefault="007343F9">
      <w:pPr>
        <w:rPr>
          <w:rFonts w:cs="Times New Roman"/>
        </w:rPr>
      </w:pPr>
    </w:p>
    <w:p w14:paraId="2FB426E7" w14:textId="2CCC9FFB" w:rsidR="007343F9" w:rsidRDefault="007343F9">
      <w:pPr>
        <w:rPr>
          <w:rFonts w:cs="Times New Roman"/>
        </w:rPr>
      </w:pPr>
    </w:p>
    <w:p w14:paraId="4122241B" w14:textId="2B564486" w:rsidR="007343F9" w:rsidRDefault="007343F9">
      <w:pPr>
        <w:rPr>
          <w:rFonts w:cs="Times New Roman"/>
        </w:rPr>
      </w:pPr>
    </w:p>
    <w:p w14:paraId="278F8992" w14:textId="66F0AA01" w:rsidR="007343F9" w:rsidRDefault="007343F9">
      <w:pPr>
        <w:rPr>
          <w:rFonts w:cs="Times New Roman"/>
        </w:rPr>
      </w:pPr>
    </w:p>
    <w:p w14:paraId="39B6DF6D" w14:textId="559B61A3" w:rsidR="007343F9" w:rsidRDefault="007343F9">
      <w:pPr>
        <w:rPr>
          <w:rFonts w:cs="Times New Roman"/>
        </w:rPr>
      </w:pPr>
    </w:p>
    <w:p w14:paraId="44FD7EE2" w14:textId="4FF438A0" w:rsidR="007343F9" w:rsidRDefault="007343F9">
      <w:pPr>
        <w:rPr>
          <w:rFonts w:cs="Times New Roman"/>
        </w:rPr>
      </w:pPr>
    </w:p>
    <w:p w14:paraId="672D36E7" w14:textId="12C5C025" w:rsidR="007343F9" w:rsidRDefault="007343F9">
      <w:pPr>
        <w:rPr>
          <w:rFonts w:cs="Times New Roman"/>
        </w:rPr>
      </w:pPr>
    </w:p>
    <w:p w14:paraId="47691578" w14:textId="7922C755" w:rsidR="007343F9" w:rsidRDefault="007343F9">
      <w:pPr>
        <w:rPr>
          <w:rFonts w:cs="Times New Roman"/>
        </w:rPr>
      </w:pPr>
    </w:p>
    <w:p w14:paraId="4645FD5E" w14:textId="433D47CA" w:rsidR="007343F9" w:rsidRDefault="007343F9">
      <w:pPr>
        <w:rPr>
          <w:rFonts w:cs="Times New Roman"/>
        </w:rPr>
      </w:pPr>
    </w:p>
    <w:p w14:paraId="20F7E175" w14:textId="181CAE45" w:rsidR="007343F9" w:rsidRDefault="007343F9">
      <w:pPr>
        <w:rPr>
          <w:rFonts w:cs="Times New Roman"/>
        </w:rPr>
      </w:pPr>
    </w:p>
    <w:p w14:paraId="1F56506E" w14:textId="26AA6D47" w:rsidR="007343F9" w:rsidRDefault="007343F9">
      <w:pPr>
        <w:rPr>
          <w:rFonts w:cs="Times New Roman"/>
        </w:rPr>
      </w:pPr>
    </w:p>
    <w:p w14:paraId="732F155B" w14:textId="5DC05ED3" w:rsidR="007343F9" w:rsidRDefault="007343F9">
      <w:pPr>
        <w:rPr>
          <w:rFonts w:cs="Times New Roman"/>
        </w:rPr>
      </w:pPr>
    </w:p>
    <w:p w14:paraId="3802A71C" w14:textId="45B9D6F9" w:rsidR="007343F9" w:rsidRDefault="007343F9">
      <w:pPr>
        <w:rPr>
          <w:rFonts w:cs="Times New Roman"/>
        </w:rPr>
      </w:pPr>
    </w:p>
    <w:p w14:paraId="0578E59A" w14:textId="7DC4F233" w:rsidR="007343F9" w:rsidRDefault="007343F9">
      <w:pPr>
        <w:rPr>
          <w:rFonts w:cs="Times New Roman"/>
        </w:rPr>
      </w:pPr>
    </w:p>
    <w:p w14:paraId="078C7CD3" w14:textId="75307672" w:rsidR="007343F9" w:rsidRDefault="007343F9">
      <w:pPr>
        <w:rPr>
          <w:rFonts w:cs="Times New Roman"/>
        </w:rPr>
      </w:pPr>
    </w:p>
    <w:p w14:paraId="5F3CEEE5" w14:textId="099E0FF6" w:rsidR="007343F9" w:rsidRDefault="007343F9">
      <w:pPr>
        <w:rPr>
          <w:rFonts w:cs="Times New Roman"/>
        </w:rPr>
      </w:pPr>
    </w:p>
    <w:p w14:paraId="0FD6FAC8" w14:textId="7153145C" w:rsidR="007343F9" w:rsidRDefault="007343F9">
      <w:pPr>
        <w:rPr>
          <w:rFonts w:cs="Times New Roman"/>
        </w:rPr>
      </w:pPr>
    </w:p>
    <w:p w14:paraId="1B40F08E" w14:textId="59F50430" w:rsidR="007343F9" w:rsidRDefault="007343F9">
      <w:pPr>
        <w:rPr>
          <w:rFonts w:cs="Times New Roman"/>
        </w:rPr>
      </w:pPr>
    </w:p>
    <w:p w14:paraId="27AE90D0" w14:textId="3AD94C26" w:rsidR="007343F9" w:rsidRDefault="007343F9">
      <w:pPr>
        <w:rPr>
          <w:rFonts w:cs="Times New Roman"/>
        </w:rPr>
      </w:pPr>
    </w:p>
    <w:p w14:paraId="3D4B3056" w14:textId="6B2288F2" w:rsidR="00AF192F" w:rsidRDefault="00AF192F">
      <w:pPr>
        <w:rPr>
          <w:rFonts w:cs="Times New Roman"/>
        </w:rPr>
      </w:pPr>
    </w:p>
    <w:p w14:paraId="26ECA347" w14:textId="77777777" w:rsidR="00AF192F" w:rsidRDefault="00AF192F">
      <w:pPr>
        <w:rPr>
          <w:rFonts w:cs="Times New Roman"/>
        </w:rPr>
      </w:pPr>
    </w:p>
    <w:p w14:paraId="6417C112" w14:textId="719B7230" w:rsidR="00FB3E8E" w:rsidRPr="007343F9" w:rsidRDefault="00FB3E8E" w:rsidP="007343F9">
      <w:pPr>
        <w:spacing w:after="0" w:line="240" w:lineRule="auto"/>
        <w:rPr>
          <w:rFonts w:cs="Times New Roman"/>
        </w:rPr>
      </w:pPr>
      <w:r w:rsidRPr="00C61BC0">
        <w:rPr>
          <w:rFonts w:cs="Times New Roman"/>
        </w:rPr>
        <w:lastRenderedPageBreak/>
        <w:br w:type="page"/>
      </w:r>
    </w:p>
    <w:p w14:paraId="47211D64" w14:textId="63FC5428" w:rsidR="00991AB8" w:rsidRPr="00EF165B" w:rsidRDefault="00136CFF" w:rsidP="00EF165B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74121B">
        <w:rPr>
          <w:b/>
        </w:rPr>
        <w:lastRenderedPageBreak/>
        <w:t>ВВЕДЕНИЕ</w:t>
      </w:r>
    </w:p>
    <w:p w14:paraId="7E56BCDB" w14:textId="77777777" w:rsidR="00FB3E8E" w:rsidRPr="00C61BC0" w:rsidRDefault="00FB3E8E" w:rsidP="00333F61">
      <w:pPr>
        <w:ind w:firstLine="708"/>
        <w:jc w:val="both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>На сегодняшний день одним из неотъемлемых частей нашей повседневной жизни стал персональный компьютер. Его можно использовать для редактирования фото и просмотра видео, набора документов и чтения книг, серфинга в сети Интернет и игры в видеоигры.</w:t>
      </w:r>
    </w:p>
    <w:p w14:paraId="60981E49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В наше время, когда каждая минута драгоценна, такая техника существенно </w:t>
      </w:r>
      <w:r w:rsidRPr="00C61BC0">
        <w:rPr>
          <w:rFonts w:eastAsiaTheme="minorEastAsia" w:cs="Times New Roman"/>
          <w:lang w:eastAsia="ja-JP"/>
        </w:rPr>
        <w:t>расширяет возможности человека. П</w:t>
      </w:r>
      <w:r w:rsidRPr="00C61BC0">
        <w:rPr>
          <w:rFonts w:cs="Times New Roman"/>
        </w:rPr>
        <w:t>ерсональный компьютер с доступом к сети Интернет даёт возможность доступа к любой информации. С его помощью можно перевести или получить денежные средства, найти нужного человека с другого конца света, никогда не терять связь с семьей и знакомыми, поговорить по видеосвязи и устроить видеоконференцию в офисе.</w:t>
      </w:r>
    </w:p>
    <w:p w14:paraId="46CEB2C2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>С популяризацией ПК, его использование для досуга и развлечения стало нормой в современном обществе. Пользователь может насладиться фильмом или прослушать новый альбом любимого исполнителя, не выходя из дома.</w:t>
      </w:r>
    </w:p>
    <w:p w14:paraId="65F4C4FF" w14:textId="77777777" w:rsidR="00991AB8" w:rsidRDefault="00FB3E8E" w:rsidP="00991AB8">
      <w:pPr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ab/>
        <w:t>С помощью ПК можно повысить эффективность многих видов работы, чем пользуется большое количество людей. Наличие ПК – это всегда удобно и многие</w:t>
      </w:r>
      <w:r w:rsidR="007A6EBF" w:rsidRPr="00C61BC0">
        <w:rPr>
          <w:rFonts w:cs="Times New Roman"/>
          <w:szCs w:val="28"/>
        </w:rPr>
        <w:t xml:space="preserve"> в наше время</w:t>
      </w:r>
      <w:r w:rsidRPr="00C61BC0">
        <w:rPr>
          <w:rFonts w:cs="Times New Roman"/>
          <w:szCs w:val="28"/>
        </w:rPr>
        <w:t xml:space="preserve"> не могут представить свою жизнь без него.</w:t>
      </w:r>
      <w:r w:rsidR="00991AB8">
        <w:rPr>
          <w:rFonts w:cs="Times New Roman"/>
          <w:szCs w:val="28"/>
        </w:rPr>
        <w:t xml:space="preserve"> </w:t>
      </w:r>
    </w:p>
    <w:p w14:paraId="7AB3EF09" w14:textId="461E2F1E" w:rsidR="00991AB8" w:rsidRPr="00991AB8" w:rsidRDefault="00991AB8" w:rsidP="00991AB8">
      <w:pPr>
        <w:ind w:firstLine="708"/>
        <w:jc w:val="both"/>
        <w:rPr>
          <w:rFonts w:cs="Times New Roman"/>
          <w:szCs w:val="28"/>
        </w:rPr>
      </w:pPr>
      <w:r w:rsidRPr="0006159B">
        <w:rPr>
          <w:bCs/>
          <w:szCs w:val="28"/>
        </w:rPr>
        <w:t xml:space="preserve">С высоким распространением социальных сетей появилась потребность постоянно иметь доступ к своему аккаунту и оставаться в курсе последних событий. При этом удобно иметь под рукой клиент, который обладает простым функционалом и способен выполнять основные функции, которые присущи социальной сети. Таким образом, был разработан </w:t>
      </w:r>
      <w:r w:rsidR="00F26F40">
        <w:rPr>
          <w:bCs/>
          <w:szCs w:val="28"/>
        </w:rPr>
        <w:t xml:space="preserve">Твиттер - </w:t>
      </w:r>
      <w:r w:rsidRPr="0006159B">
        <w:rPr>
          <w:bCs/>
          <w:szCs w:val="28"/>
        </w:rPr>
        <w:t xml:space="preserve">клиент, способный просматривать ленту новостей, посылать сообщения, а также обладающий некоторыми другими функциями социальной сети </w:t>
      </w:r>
      <w:r w:rsidRPr="0006159B">
        <w:rPr>
          <w:bCs/>
          <w:szCs w:val="28"/>
          <w:lang w:val="en-US"/>
        </w:rPr>
        <w:t>Twitter</w:t>
      </w:r>
      <w:r w:rsidRPr="0006159B">
        <w:rPr>
          <w:bCs/>
          <w:szCs w:val="28"/>
        </w:rPr>
        <w:t>.</w:t>
      </w:r>
    </w:p>
    <w:p w14:paraId="0C7BB5F4" w14:textId="166F8903" w:rsidR="003A7F5E" w:rsidRDefault="003A7F5E" w:rsidP="00991AB8">
      <w:pPr>
        <w:rPr>
          <w:rFonts w:cs="Times New Roman"/>
        </w:rPr>
      </w:pPr>
    </w:p>
    <w:p w14:paraId="4FE7FE26" w14:textId="7E6A913D" w:rsidR="00991AB8" w:rsidRDefault="00991AB8" w:rsidP="00991AB8">
      <w:pPr>
        <w:rPr>
          <w:rFonts w:cs="Times New Roman"/>
        </w:rPr>
      </w:pPr>
    </w:p>
    <w:p w14:paraId="5952D5C8" w14:textId="040877BF" w:rsidR="00991AB8" w:rsidRDefault="00991AB8" w:rsidP="00991AB8">
      <w:pPr>
        <w:rPr>
          <w:rFonts w:cs="Times New Roman"/>
        </w:rPr>
      </w:pPr>
    </w:p>
    <w:p w14:paraId="53E690C9" w14:textId="57397D3D" w:rsidR="00991AB8" w:rsidRDefault="00991AB8" w:rsidP="00991AB8">
      <w:pPr>
        <w:rPr>
          <w:rFonts w:cs="Times New Roman"/>
        </w:rPr>
      </w:pPr>
    </w:p>
    <w:p w14:paraId="53866187" w14:textId="7CA0AF4E" w:rsidR="00991AB8" w:rsidRDefault="00991AB8" w:rsidP="00991AB8">
      <w:pPr>
        <w:rPr>
          <w:rFonts w:cs="Times New Roman"/>
        </w:rPr>
      </w:pPr>
    </w:p>
    <w:p w14:paraId="3B723082" w14:textId="4D575E3B" w:rsidR="00991AB8" w:rsidRDefault="00991AB8" w:rsidP="00991AB8">
      <w:pPr>
        <w:rPr>
          <w:rFonts w:cs="Times New Roman"/>
        </w:rPr>
      </w:pPr>
    </w:p>
    <w:p w14:paraId="2BC6CAE9" w14:textId="77777777" w:rsidR="00EF165B" w:rsidRDefault="00EF165B" w:rsidP="00991AB8">
      <w:pPr>
        <w:rPr>
          <w:rFonts w:cs="Times New Roman"/>
        </w:rPr>
      </w:pPr>
    </w:p>
    <w:p w14:paraId="03ECC769" w14:textId="77777777" w:rsidR="00991AB8" w:rsidRPr="00C61BC0" w:rsidRDefault="00991AB8" w:rsidP="00991AB8">
      <w:pPr>
        <w:rPr>
          <w:rFonts w:cs="Times New Roman"/>
        </w:rPr>
      </w:pPr>
    </w:p>
    <w:p w14:paraId="6FA5459A" w14:textId="77777777" w:rsidR="00991AB8" w:rsidRPr="002801E8" w:rsidRDefault="00991AB8" w:rsidP="007529CC">
      <w:pPr>
        <w:overflowPunct w:val="0"/>
        <w:autoSpaceDE w:val="0"/>
        <w:autoSpaceDN w:val="0"/>
        <w:adjustRightInd w:val="0"/>
        <w:spacing w:line="240" w:lineRule="auto"/>
        <w:ind w:firstLine="567"/>
        <w:textAlignment w:val="baseline"/>
        <w:rPr>
          <w:rFonts w:cs="Times New Roman"/>
          <w:b/>
        </w:rPr>
      </w:pPr>
      <w:r w:rsidRPr="002801E8">
        <w:rPr>
          <w:rFonts w:cs="Times New Roman"/>
          <w:b/>
          <w:szCs w:val="28"/>
        </w:rPr>
        <w:lastRenderedPageBreak/>
        <w:t>1</w:t>
      </w:r>
      <w:r w:rsidRPr="002801E8">
        <w:rPr>
          <w:rFonts w:cs="Times New Roman"/>
          <w:b/>
        </w:rPr>
        <w:t xml:space="preserve"> АНАЛИТИЧЕСКАЯ ЧАСТЬ</w:t>
      </w:r>
    </w:p>
    <w:p w14:paraId="326C2141" w14:textId="77777777" w:rsidR="00991AB8" w:rsidRPr="002801E8" w:rsidRDefault="00991AB8" w:rsidP="00991AB8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9447B46" w14:textId="404BD3C1" w:rsidR="00991AB8" w:rsidRDefault="002801E8" w:rsidP="00991AB8">
      <w:pPr>
        <w:pStyle w:val="a9"/>
        <w:widowControl w:val="0"/>
        <w:numPr>
          <w:ilvl w:val="1"/>
          <w:numId w:val="25"/>
        </w:numPr>
        <w:overflowPunct w:val="0"/>
        <w:autoSpaceDE w:val="0"/>
        <w:autoSpaceDN w:val="0"/>
        <w:adjustRightInd w:val="0"/>
        <w:spacing w:after="0" w:line="240" w:lineRule="auto"/>
        <w:ind w:left="987"/>
        <w:contextualSpacing w:val="0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Обзор существующих Твиттер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7529CC">
        <w:rPr>
          <w:rFonts w:ascii="Times New Roman" w:hAnsi="Times New Roman" w:cs="Times New Roman"/>
          <w:b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клиентов</w:t>
      </w:r>
    </w:p>
    <w:p w14:paraId="475DA833" w14:textId="77777777" w:rsidR="007529CC" w:rsidRPr="007529CC" w:rsidRDefault="007529CC" w:rsidP="007529CC"/>
    <w:p w14:paraId="392B0D41" w14:textId="0A5ACF84" w:rsidR="002801E8" w:rsidRPr="00FF556C" w:rsidRDefault="00B2120B" w:rsidP="007529CC">
      <w:pPr>
        <w:ind w:firstLine="567"/>
        <w:jc w:val="both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066E8A23" wp14:editId="6B211571">
            <wp:simplePos x="0" y="0"/>
            <wp:positionH relativeFrom="margin">
              <wp:align>center</wp:align>
            </wp:positionH>
            <wp:positionV relativeFrom="paragraph">
              <wp:posOffset>1611312</wp:posOffset>
            </wp:positionV>
            <wp:extent cx="5494655" cy="5593715"/>
            <wp:effectExtent l="0" t="0" r="0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>Невзирая на то, что официальный сайт Твиттера</w:t>
      </w:r>
      <w:r w:rsidR="0068052A" w:rsidRPr="0068052A">
        <w:rPr>
          <w:rFonts w:cs="Times New Roman"/>
          <w:color w:val="222222"/>
          <w:szCs w:val="28"/>
          <w:shd w:val="clear" w:color="auto" w:fill="FFFFFF"/>
        </w:rPr>
        <w:t xml:space="preserve"> (рис. 1.1),</w:t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 xml:space="preserve"> предоставляет интерфейс, достаточный для полноценного взаимодействия пользователя с ним, существуют и альтернативные оболочки – такие, как расширения, сервисы и программы для разных операционных систем.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Большую часть Твиттер - клиентов занимают приложения для мобильных устройств на операционных системах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Android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и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IOS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>.</w:t>
      </w:r>
    </w:p>
    <w:p w14:paraId="4762BF4F" w14:textId="0DDC1C9B" w:rsidR="0068052A" w:rsidRPr="00C61BC0" w:rsidRDefault="0068052A" w:rsidP="0068052A">
      <w:pPr>
        <w:pStyle w:val="ae"/>
        <w:ind w:left="0"/>
        <w:jc w:val="center"/>
        <w:rPr>
          <w:rFonts w:cs="Times New Roman"/>
        </w:rPr>
      </w:pPr>
    </w:p>
    <w:p w14:paraId="325223E0" w14:textId="68AAF043" w:rsidR="0068052A" w:rsidRPr="007529CC" w:rsidRDefault="0068052A" w:rsidP="0068052A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официальный сайт </w:t>
      </w:r>
      <w:r w:rsidR="007529CC">
        <w:rPr>
          <w:rFonts w:cs="Times New Roman"/>
        </w:rPr>
        <w:t>Твиттер</w:t>
      </w:r>
    </w:p>
    <w:p w14:paraId="601DBDEE" w14:textId="17194330" w:rsidR="00B2120B" w:rsidRPr="00A368C3" w:rsidRDefault="00B2120B" w:rsidP="00991AB8">
      <w:pPr>
        <w:ind w:firstLine="708"/>
        <w:rPr>
          <w:rFonts w:cs="Times New Roman"/>
          <w:szCs w:val="28"/>
        </w:rPr>
      </w:pPr>
      <w:r w:rsidRPr="00B2120B">
        <w:rPr>
          <w:rFonts w:cs="Times New Roman"/>
          <w:color w:val="222222"/>
          <w:szCs w:val="28"/>
          <w:shd w:val="clear" w:color="auto" w:fill="FFFFFF"/>
        </w:rPr>
        <w:lastRenderedPageBreak/>
        <w:t>Одним из наиболее известных и любимых аудиторией альтернативных Твиттер-клиентов для пользователей разных платформ является приложение Tweetbot (</w:t>
      </w:r>
      <w:r>
        <w:rPr>
          <w:rFonts w:cs="Times New Roman"/>
          <w:color w:val="222222"/>
          <w:szCs w:val="28"/>
          <w:shd w:val="clear" w:color="auto" w:fill="FFFFFF"/>
        </w:rPr>
        <w:t>рис 1.2</w:t>
      </w:r>
      <w:r w:rsidRPr="00B2120B">
        <w:rPr>
          <w:rFonts w:cs="Times New Roman"/>
          <w:color w:val="222222"/>
          <w:szCs w:val="28"/>
          <w:shd w:val="clear" w:color="auto" w:fill="FFFFFF"/>
        </w:rPr>
        <w:t>).</w:t>
      </w:r>
    </w:p>
    <w:p w14:paraId="0C458779" w14:textId="5CE17ED1" w:rsidR="00B2120B" w:rsidRDefault="00A368C3" w:rsidP="00991AB8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color w:val="222222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566ED4A1" wp14:editId="59F0D454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4176395" cy="2609850"/>
            <wp:effectExtent l="0" t="0" r="0" b="0"/>
            <wp:wrapTopAndBottom/>
            <wp:docPr id="24" name="Рисунок 24" descr="C:\Users\OMEN\Desktop\1506267061_tweetbot-for-twitter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N\Desktop\1506267061_tweetbot-for-twitter_0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BA5FE" w14:textId="57DCC5B7" w:rsidR="00B2120B" w:rsidRDefault="00B2120B" w:rsidP="00991AB8">
      <w:pPr>
        <w:ind w:firstLine="708"/>
        <w:rPr>
          <w:rFonts w:cs="Times New Roman"/>
          <w:szCs w:val="28"/>
        </w:rPr>
      </w:pPr>
    </w:p>
    <w:p w14:paraId="5BCABB0D" w14:textId="5C7C0D74" w:rsidR="00A368C3" w:rsidRPr="00A368C3" w:rsidRDefault="00A368C3" w:rsidP="00A368C3">
      <w:pPr>
        <w:pStyle w:val="ae"/>
        <w:ind w:left="0"/>
        <w:jc w:val="center"/>
        <w:rPr>
          <w:rFonts w:cs="Times New Roman"/>
        </w:rPr>
      </w:pPr>
      <w:r w:rsidRPr="00C61BC0">
        <w:rPr>
          <w:rFonts w:cs="Times New Roman"/>
        </w:rPr>
        <w:t xml:space="preserve">Рисунок 1.2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>для MacOS</w:t>
      </w:r>
    </w:p>
    <w:p w14:paraId="1E122759" w14:textId="1CD56EA6" w:rsidR="00A368C3" w:rsidRPr="00F26F40" w:rsidRDefault="00A368C3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Этот полнофункциональный клиент имеет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отличную</w:t>
      </w: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поддержку нескольких учетных записей и списков. Он также имеет мощные фильтры, несколько видов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>столбцов, и многое другое. Также имеет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ся версия для устройств на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операционной системой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IOS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(рис 1.3).</w:t>
      </w:r>
      <w:r w:rsidRPr="00F26F40">
        <w:rPr>
          <w:rFonts w:cs="Times New Roman"/>
          <w:noProof/>
          <w:szCs w:val="28"/>
          <w:lang w:eastAsia="ru-RU"/>
        </w:rPr>
        <w:t xml:space="preserve"> </w:t>
      </w:r>
    </w:p>
    <w:p w14:paraId="7667791F" w14:textId="78D42EDD" w:rsidR="00F26F40" w:rsidRDefault="006A1BDA" w:rsidP="00F26F40">
      <w:pPr>
        <w:pStyle w:val="ae"/>
        <w:ind w:left="0"/>
        <w:jc w:val="center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4FF2D4B" wp14:editId="442FA852">
            <wp:simplePos x="0" y="0"/>
            <wp:positionH relativeFrom="margin">
              <wp:align>center</wp:align>
            </wp:positionH>
            <wp:positionV relativeFrom="paragraph">
              <wp:posOffset>200978</wp:posOffset>
            </wp:positionV>
            <wp:extent cx="5248275" cy="2940685"/>
            <wp:effectExtent l="0" t="0" r="952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8C3" w:rsidRPr="00F26F40">
        <w:rPr>
          <w:rFonts w:cs="Times New Roman"/>
          <w:color w:val="1A1A1A"/>
          <w:spacing w:val="3"/>
          <w:szCs w:val="28"/>
          <w:shd w:val="clear" w:color="auto" w:fill="FFFFFF"/>
        </w:rPr>
        <w:tab/>
      </w:r>
    </w:p>
    <w:p w14:paraId="1A5EBDE9" w14:textId="68BE9013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1.3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IOS</w:t>
      </w:r>
    </w:p>
    <w:p w14:paraId="71746394" w14:textId="61560F73" w:rsidR="00A368C3" w:rsidRDefault="00F26F40" w:rsidP="00136CFF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noProof/>
          <w:color w:val="000000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4DE34178" wp14:editId="6F105E49">
            <wp:simplePos x="0" y="0"/>
            <wp:positionH relativeFrom="margin">
              <wp:align>center</wp:align>
            </wp:positionH>
            <wp:positionV relativeFrom="paragraph">
              <wp:posOffset>670560</wp:posOffset>
            </wp:positionV>
            <wp:extent cx="4729480" cy="3147695"/>
            <wp:effectExtent l="0" t="0" r="0" b="0"/>
            <wp:wrapTopAndBottom/>
            <wp:docPr id="31" name="Рисунок 31" descr="C:\Users\OMEN\Desktop\apps.47227.13510798884823827.3082f817-8d1f-4c9e-972d-52e5a683e88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N\Desktop\apps.47227.13510798884823827.3082f817-8d1f-4c9e-972d-52e5a683e884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 w:rsidR="006A1BDA" w:rsidRPr="006A1BDA">
        <w:rPr>
          <w:rFonts w:cs="Times New Roman"/>
          <w:color w:val="000000"/>
          <w:szCs w:val="28"/>
          <w:shd w:val="clear" w:color="auto" w:fill="FFFFFF"/>
        </w:rPr>
        <w:t>(</w:t>
      </w:r>
      <w:r w:rsidR="006A1BDA">
        <w:rPr>
          <w:rFonts w:cs="Times New Roman"/>
          <w:color w:val="000000"/>
          <w:szCs w:val="28"/>
          <w:shd w:val="clear" w:color="auto" w:fill="FFFFFF"/>
        </w:rPr>
        <w:t xml:space="preserve">рис 1.4) </w:t>
      </w:r>
      <w:r>
        <w:rPr>
          <w:rFonts w:cs="Times New Roman"/>
          <w:color w:val="000000"/>
          <w:szCs w:val="28"/>
          <w:shd w:val="clear" w:color="auto" w:fill="FFFFFF"/>
        </w:rPr>
        <w:t>–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еще один альтернативный </w:t>
      </w:r>
      <w:r w:rsidRPr="00F26F40">
        <w:rPr>
          <w:rFonts w:cs="Times New Roman"/>
          <w:color w:val="000000"/>
          <w:szCs w:val="28"/>
          <w:shd w:val="clear" w:color="auto" w:fill="FFFFFF"/>
        </w:rPr>
        <w:t>по</w:t>
      </w:r>
      <w:r>
        <w:rPr>
          <w:rFonts w:cs="Times New Roman"/>
          <w:color w:val="000000"/>
          <w:szCs w:val="28"/>
          <w:shd w:val="clear" w:color="auto" w:fill="FFFFFF"/>
        </w:rPr>
        <w:t>лнофункциональный и мощный Твиттер – клиент, но уже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исключительно для Windows 10. </w:t>
      </w:r>
    </w:p>
    <w:p w14:paraId="109BD9F6" w14:textId="5A3EAE76" w:rsidR="00F26F40" w:rsidRDefault="00F26F40" w:rsidP="00F26F40">
      <w:pPr>
        <w:pStyle w:val="ae"/>
        <w:ind w:left="0"/>
        <w:jc w:val="center"/>
        <w:rPr>
          <w:rFonts w:cs="Times New Roman"/>
        </w:rPr>
      </w:pPr>
    </w:p>
    <w:p w14:paraId="39A061E9" w14:textId="267A672E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1.4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 w:rsidRPr="00F26F40">
        <w:rPr>
          <w:rFonts w:cs="Times New Roman"/>
        </w:rPr>
        <w:t xml:space="preserve"> 10</w:t>
      </w:r>
    </w:p>
    <w:p w14:paraId="043564ED" w14:textId="4C53F96D" w:rsidR="00F26F40" w:rsidRDefault="00F26F40" w:rsidP="00F26F40">
      <w:pPr>
        <w:ind w:firstLine="708"/>
        <w:rPr>
          <w:rFonts w:cs="Times New Roman"/>
          <w:color w:val="000000"/>
          <w:szCs w:val="28"/>
          <w:shd w:val="clear" w:color="auto" w:fill="FFFFFF"/>
        </w:rPr>
      </w:pPr>
    </w:p>
    <w:p w14:paraId="68D343E9" w14:textId="478DB883" w:rsidR="00F26F40" w:rsidRPr="00F26F40" w:rsidRDefault="006A1BDA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6F93C86" wp14:editId="7EC5DA8F">
            <wp:simplePos x="0" y="0"/>
            <wp:positionH relativeFrom="page">
              <wp:posOffset>1323658</wp:posOffset>
            </wp:positionH>
            <wp:positionV relativeFrom="paragraph">
              <wp:posOffset>692785</wp:posOffset>
            </wp:positionV>
            <wp:extent cx="5443855" cy="2971800"/>
            <wp:effectExtent l="0" t="0" r="444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Также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у компании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Twitter</w:t>
      </w:r>
      <w:r w:rsidR="00F26F40"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есть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свое полнофункциональное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настольное приложение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для 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Windows</w:t>
      </w:r>
      <w:r w:rsidR="00954438" w:rsidRP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10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.</w:t>
      </w:r>
    </w:p>
    <w:p w14:paraId="4498B7CB" w14:textId="640BD1CE" w:rsidR="006A1BDA" w:rsidRDefault="006A1BDA" w:rsidP="006A1BDA">
      <w:pPr>
        <w:pStyle w:val="ae"/>
        <w:ind w:left="0"/>
        <w:jc w:val="center"/>
        <w:rPr>
          <w:rFonts w:cs="Times New Roman"/>
        </w:rPr>
      </w:pPr>
    </w:p>
    <w:p w14:paraId="64511DEB" w14:textId="38F64FF7" w:rsidR="00333F61" w:rsidRDefault="006A1BDA" w:rsidP="00333F61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1.5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официальное приложение </w:t>
      </w:r>
      <w:r>
        <w:rPr>
          <w:rFonts w:cs="Times New Roman"/>
          <w:lang w:val="en-US"/>
        </w:rPr>
        <w:t>Twitter</w:t>
      </w:r>
      <w:r w:rsidRPr="006A1BDA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>
        <w:rPr>
          <w:rFonts w:cs="Times New Roman"/>
        </w:rPr>
        <w:t xml:space="preserve"> 1</w:t>
      </w:r>
      <w:r w:rsidR="00333F61" w:rsidRPr="00333F61">
        <w:rPr>
          <w:rFonts w:cs="Times New Roman"/>
        </w:rPr>
        <w:t>0</w:t>
      </w:r>
    </w:p>
    <w:p w14:paraId="69EA9353" w14:textId="77777777" w:rsidR="00333F61" w:rsidRDefault="00333F61" w:rsidP="00136CFF">
      <w:pPr>
        <w:pStyle w:val="ae"/>
        <w:ind w:left="0" w:firstLine="702"/>
        <w:jc w:val="both"/>
        <w:rPr>
          <w:rFonts w:cs="Times New Roman"/>
        </w:rPr>
      </w:pPr>
      <w:r>
        <w:rPr>
          <w:rFonts w:cs="Times New Roman"/>
        </w:rPr>
        <w:lastRenderedPageBreak/>
        <w:t>Все вышеперечисленные приложения имеют свой особенный уникальный и приятный пользовательский интерфейс. Реализованы все основные и много других дополнительных функций социальной сети Твиттер.</w:t>
      </w:r>
    </w:p>
    <w:p w14:paraId="0B679BC3" w14:textId="77777777" w:rsidR="00333F61" w:rsidRDefault="00333F61" w:rsidP="00333F61">
      <w:pPr>
        <w:pStyle w:val="ae"/>
        <w:ind w:left="0" w:firstLine="702"/>
        <w:rPr>
          <w:rFonts w:cs="Times New Roman"/>
        </w:rPr>
      </w:pPr>
    </w:p>
    <w:p w14:paraId="71A605FB" w14:textId="58C8DD85" w:rsidR="00333F61" w:rsidRDefault="00333F61" w:rsidP="00333F61">
      <w:pPr>
        <w:pStyle w:val="ae"/>
        <w:numPr>
          <w:ilvl w:val="1"/>
          <w:numId w:val="25"/>
        </w:numPr>
        <w:rPr>
          <w:rFonts w:cs="Times New Roman"/>
          <w:b/>
        </w:rPr>
      </w:pPr>
      <w:r w:rsidRPr="00333F61">
        <w:rPr>
          <w:rFonts w:cs="Times New Roman"/>
          <w:b/>
        </w:rPr>
        <w:t>Формирование требований к проектируемому программному средству</w:t>
      </w:r>
    </w:p>
    <w:p w14:paraId="13A3BDD4" w14:textId="77777777" w:rsidR="00333F61" w:rsidRPr="00136CFF" w:rsidRDefault="00333F61" w:rsidP="00136CFF">
      <w:pPr>
        <w:rPr>
          <w:rFonts w:cs="Times New Roman"/>
          <w:b/>
        </w:rPr>
      </w:pPr>
    </w:p>
    <w:p w14:paraId="4585B554" w14:textId="2A1111C3" w:rsidR="00333F61" w:rsidRDefault="00333F61" w:rsidP="00136CFF">
      <w:pPr>
        <w:pStyle w:val="ae"/>
        <w:ind w:left="0" w:firstLine="702"/>
        <w:jc w:val="both"/>
        <w:rPr>
          <w:rFonts w:cs="Times New Roman"/>
          <w:szCs w:val="28"/>
        </w:rPr>
      </w:pPr>
      <w:r w:rsidRPr="00333F61">
        <w:rPr>
          <w:rFonts w:cs="Times New Roman"/>
          <w:szCs w:val="28"/>
        </w:rPr>
        <w:t>Целью данной работы является разработка и создание ПС, позволяющ</w:t>
      </w:r>
      <w:r w:rsidRPr="00333F61">
        <w:rPr>
          <w:rFonts w:cs="Times New Roman"/>
          <w:szCs w:val="28"/>
        </w:rPr>
        <w:t>е</w:t>
      </w:r>
      <w:r w:rsidRPr="00333F61">
        <w:rPr>
          <w:rFonts w:cs="Times New Roman"/>
          <w:szCs w:val="28"/>
        </w:rPr>
        <w:t xml:space="preserve">го </w:t>
      </w:r>
      <w:r>
        <w:rPr>
          <w:rFonts w:cs="Times New Roman"/>
          <w:szCs w:val="28"/>
        </w:rPr>
        <w:t xml:space="preserve">пользователю заходить в свой Твиттер – аккаунт и использовать основные функции социальной сети. </w:t>
      </w:r>
      <w:r w:rsidRPr="00333F61">
        <w:rPr>
          <w:rFonts w:cs="Times New Roman"/>
          <w:szCs w:val="28"/>
        </w:rPr>
        <w:t xml:space="preserve"> </w:t>
      </w:r>
    </w:p>
    <w:p w14:paraId="01716355" w14:textId="77777777" w:rsidR="00333F61" w:rsidRDefault="00333F61" w:rsidP="00333F61">
      <w:pPr>
        <w:pStyle w:val="ae"/>
        <w:ind w:left="0" w:firstLine="702"/>
        <w:rPr>
          <w:rFonts w:cs="Times New Roman"/>
          <w:szCs w:val="28"/>
        </w:rPr>
      </w:pPr>
    </w:p>
    <w:p w14:paraId="6B90A897" w14:textId="3BECAB38" w:rsidR="00333F61" w:rsidRPr="00333F61" w:rsidRDefault="00333F61" w:rsidP="00333F61">
      <w:pPr>
        <w:pStyle w:val="ae"/>
        <w:ind w:left="0" w:firstLine="708"/>
        <w:rPr>
          <w:rFonts w:cs="Times New Roman"/>
        </w:rPr>
      </w:pPr>
      <w:r>
        <w:rPr>
          <w:szCs w:val="28"/>
        </w:rPr>
        <w:t>При выполнении данного курсового проекта, поставлены следующие з</w:t>
      </w:r>
      <w:r>
        <w:rPr>
          <w:szCs w:val="28"/>
        </w:rPr>
        <w:t>а</w:t>
      </w:r>
      <w:r>
        <w:rPr>
          <w:szCs w:val="28"/>
        </w:rPr>
        <w:t>дачи:</w:t>
      </w:r>
    </w:p>
    <w:p w14:paraId="59631677" w14:textId="62574FE4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соединения с серверами Твиттера</w:t>
      </w:r>
      <w:r w:rsidRPr="007529CC">
        <w:rPr>
          <w:szCs w:val="28"/>
        </w:rPr>
        <w:t>;</w:t>
      </w:r>
    </w:p>
    <w:p w14:paraId="0F0246C9" w14:textId="0D8C9459" w:rsid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получения данных с серверов</w:t>
      </w:r>
      <w:r w:rsidRPr="007529CC">
        <w:rPr>
          <w:szCs w:val="28"/>
        </w:rPr>
        <w:t>;</w:t>
      </w:r>
    </w:p>
    <w:p w14:paraId="322EA407" w14:textId="4E8CED58" w:rsidR="007529CC" w:rsidRP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отправки данных на сервера</w:t>
      </w:r>
      <w:r w:rsidRPr="007529CC">
        <w:rPr>
          <w:szCs w:val="28"/>
        </w:rPr>
        <w:t>;</w:t>
      </w:r>
    </w:p>
    <w:p w14:paraId="47EF974D" w14:textId="14AA078D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интерфейса для корректного отображения полученных с серверов данных</w:t>
      </w:r>
      <w:r w:rsidRPr="007529CC">
        <w:rPr>
          <w:szCs w:val="28"/>
        </w:rPr>
        <w:t>;</w:t>
      </w:r>
    </w:p>
    <w:p w14:paraId="7355E340" w14:textId="1A8DD87F" w:rsidR="007529CC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 xml:space="preserve">реализация интерфейса для </w:t>
      </w:r>
      <w:r w:rsidR="00136CFF">
        <w:rPr>
          <w:szCs w:val="28"/>
        </w:rPr>
        <w:t xml:space="preserve">осуществления </w:t>
      </w:r>
      <w:r>
        <w:rPr>
          <w:szCs w:val="28"/>
        </w:rPr>
        <w:t>корректной отправки данных серверам</w:t>
      </w:r>
      <w:r w:rsidRPr="007529CC">
        <w:rPr>
          <w:szCs w:val="28"/>
        </w:rPr>
        <w:t>;</w:t>
      </w:r>
    </w:p>
    <w:p w14:paraId="3AF82953" w14:textId="4F193FAB" w:rsidR="00333F61" w:rsidRDefault="00333F61" w:rsidP="00333F61">
      <w:pPr>
        <w:pStyle w:val="ae"/>
        <w:spacing w:after="0"/>
        <w:ind w:left="927"/>
        <w:jc w:val="both"/>
        <w:rPr>
          <w:szCs w:val="28"/>
        </w:rPr>
      </w:pPr>
    </w:p>
    <w:p w14:paraId="7747420D" w14:textId="74A6913B" w:rsidR="00A368C3" w:rsidRPr="007529CC" w:rsidRDefault="00A368C3" w:rsidP="007529CC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F2BFA50" w14:textId="73CB873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0E5FB4" w14:textId="3AF0145E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74A2F0B" w14:textId="7895FE58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D4B5C53" w14:textId="49B00473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A78E6A" w14:textId="10D766E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927026" w14:textId="201D9304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99DBC9F" w14:textId="5524AD63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B1CA44D" w14:textId="4713BEC5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8A555F" w14:textId="79D58A7A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2E7038" w14:textId="77777777" w:rsidR="00136CFF" w:rsidRDefault="00136CFF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D18164" w14:textId="1F8131CE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E17E03" w14:textId="4480DDFF" w:rsid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</w:rPr>
      </w:pPr>
      <w:r>
        <w:rPr>
          <w:b/>
        </w:rPr>
        <w:lastRenderedPageBreak/>
        <w:t>2 РАЗРАБОТКА АЛГОРИТМА</w:t>
      </w:r>
    </w:p>
    <w:p w14:paraId="02686A78" w14:textId="77777777" w:rsidR="00136CFF" w:rsidRDefault="00136CFF" w:rsidP="007529CC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  <w:szCs w:val="28"/>
        </w:rPr>
      </w:pPr>
    </w:p>
    <w:p w14:paraId="33435EC7" w14:textId="77777777" w:rsidR="00136CFF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 w:rsidRPr="0068430E">
        <w:rPr>
          <w:b/>
          <w:szCs w:val="28"/>
        </w:rPr>
        <w:t>1</w:t>
      </w:r>
      <w:r>
        <w:rPr>
          <w:b/>
          <w:szCs w:val="28"/>
        </w:rPr>
        <w:t xml:space="preserve"> </w:t>
      </w:r>
      <w:r w:rsidRPr="007E269E">
        <w:rPr>
          <w:b/>
          <w:szCs w:val="28"/>
        </w:rPr>
        <w:t>Анализ т</w:t>
      </w:r>
      <w:r w:rsidRPr="007E269E">
        <w:rPr>
          <w:b/>
          <w:bCs/>
          <w:color w:val="000000"/>
          <w:szCs w:val="28"/>
        </w:rPr>
        <w:t>ребований к программному средству</w:t>
      </w:r>
      <w:r w:rsidRPr="007E269E">
        <w:rPr>
          <w:rFonts w:ascii="Calibri" w:hAnsi="Calibri"/>
          <w:b/>
          <w:bCs/>
          <w:color w:val="000000"/>
          <w:szCs w:val="28"/>
        </w:rPr>
        <w:t xml:space="preserve"> </w:t>
      </w:r>
    </w:p>
    <w:p w14:paraId="2257886B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</w:p>
    <w:p w14:paraId="102DEC23" w14:textId="67AAE672" w:rsidR="007529CC" w:rsidRP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szCs w:val="28"/>
        </w:rPr>
        <w:t>В результате анализа программного средства были составлены следу</w:t>
      </w:r>
      <w:r>
        <w:rPr>
          <w:szCs w:val="28"/>
        </w:rPr>
        <w:t>ю</w:t>
      </w:r>
      <w:r>
        <w:rPr>
          <w:szCs w:val="28"/>
        </w:rPr>
        <w:t>щие функциональные требования:</w:t>
      </w:r>
    </w:p>
    <w:p w14:paraId="39CF2664" w14:textId="207015A9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отправление твитов от аккаунта пользователя;</w:t>
      </w:r>
    </w:p>
    <w:p w14:paraId="413B37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твитов пользователя;</w:t>
      </w:r>
    </w:p>
    <w:p w14:paraId="68DA41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новостной ленты (твитов людей, на которых подписан пользователь);</w:t>
      </w:r>
    </w:p>
    <w:p w14:paraId="6F444C03" w14:textId="4FC207AD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 xml:space="preserve">отображение </w:t>
      </w:r>
      <w:r>
        <w:rPr>
          <w:szCs w:val="28"/>
        </w:rPr>
        <w:t xml:space="preserve">изображения </w:t>
      </w:r>
      <w:r w:rsidRPr="007529CC">
        <w:rPr>
          <w:szCs w:val="28"/>
        </w:rPr>
        <w:t>профиля пользователя;</w:t>
      </w:r>
    </w:p>
    <w:p w14:paraId="3D1A5BF3" w14:textId="70F72A21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отображение основной информации аккаунта</w:t>
      </w:r>
      <w:r w:rsidRPr="007529CC">
        <w:rPr>
          <w:szCs w:val="28"/>
        </w:rPr>
        <w:t xml:space="preserve"> (</w:t>
      </w:r>
      <w:r>
        <w:rPr>
          <w:szCs w:val="28"/>
        </w:rPr>
        <w:t>ник пользователя, количество твитов, подписчиков и подписок)</w:t>
      </w:r>
      <w:r w:rsidRPr="007529CC">
        <w:rPr>
          <w:szCs w:val="28"/>
        </w:rPr>
        <w:t>;</w:t>
      </w:r>
    </w:p>
    <w:p w14:paraId="00316F1E" w14:textId="04C38742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корректная обработка возможных ошибок различного рода и вывод информации о них</w:t>
      </w:r>
      <w:r w:rsidRPr="007529CC">
        <w:rPr>
          <w:szCs w:val="28"/>
        </w:rPr>
        <w:t>;</w:t>
      </w:r>
    </w:p>
    <w:p w14:paraId="5C28ABAB" w14:textId="4256B064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возможность выхода из аккаунта</w:t>
      </w:r>
      <w:r>
        <w:rPr>
          <w:szCs w:val="28"/>
          <w:lang w:val="en-US"/>
        </w:rPr>
        <w:t>;</w:t>
      </w:r>
    </w:p>
    <w:p w14:paraId="05411636" w14:textId="62506A1F" w:rsidR="007529CC" w:rsidRP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дружелюбный пользовательский интерфейс</w:t>
      </w:r>
      <w:r>
        <w:rPr>
          <w:szCs w:val="28"/>
          <w:lang w:val="en-US"/>
        </w:rPr>
        <w:t>;</w:t>
      </w:r>
    </w:p>
    <w:p w14:paraId="7237FC1D" w14:textId="146A7DB8" w:rsidR="007529CC" w:rsidRDefault="007529CC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65B324" w14:textId="77777777" w:rsidR="008C6F7D" w:rsidRDefault="008C6F7D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C45ADA" w14:textId="6A8867BC" w:rsidR="00136CFF" w:rsidRPr="008C6F7D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>
        <w:rPr>
          <w:b/>
          <w:szCs w:val="28"/>
        </w:rPr>
        <w:t>2</w:t>
      </w:r>
      <w:r w:rsidRPr="009136D7">
        <w:rPr>
          <w:szCs w:val="28"/>
        </w:rPr>
        <w:t xml:space="preserve"> </w:t>
      </w:r>
      <w:r>
        <w:rPr>
          <w:b/>
          <w:szCs w:val="28"/>
        </w:rPr>
        <w:t>Проектирование</w:t>
      </w:r>
    </w:p>
    <w:p w14:paraId="1DBF7EEA" w14:textId="49EA2658" w:rsidR="007529CC" w:rsidRDefault="007529CC" w:rsidP="00B1226A">
      <w:pPr>
        <w:spacing w:line="240" w:lineRule="auto"/>
        <w:ind w:firstLine="708"/>
        <w:jc w:val="both"/>
        <w:rPr>
          <w:szCs w:val="28"/>
        </w:rPr>
      </w:pPr>
      <w:r>
        <w:rPr>
          <w:szCs w:val="28"/>
        </w:rPr>
        <w:t>В данной работе проектирование сводится к описанию классов для раб</w:t>
      </w:r>
      <w:r>
        <w:rPr>
          <w:szCs w:val="28"/>
        </w:rPr>
        <w:t>о</w:t>
      </w:r>
      <w:r>
        <w:rPr>
          <w:szCs w:val="28"/>
        </w:rPr>
        <w:t xml:space="preserve">ты с сервером и для реализации основной формы. Также были описаны классы для создания дополнительных форм и </w:t>
      </w:r>
      <w:r w:rsidR="00C56B42">
        <w:rPr>
          <w:szCs w:val="28"/>
        </w:rPr>
        <w:t xml:space="preserve">класс </w:t>
      </w:r>
      <w:r>
        <w:rPr>
          <w:szCs w:val="28"/>
        </w:rPr>
        <w:t>для загрузки шрифтов.</w:t>
      </w:r>
    </w:p>
    <w:p w14:paraId="4DE10103" w14:textId="3C998458" w:rsidR="007529CC" w:rsidRPr="007529CC" w:rsidRDefault="007529CC" w:rsidP="007529CC">
      <w:pPr>
        <w:spacing w:line="240" w:lineRule="auto"/>
        <w:ind w:firstLine="708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C177FE8" wp14:editId="3E8F8438">
            <wp:simplePos x="0" y="0"/>
            <wp:positionH relativeFrom="margin">
              <wp:align>center</wp:align>
            </wp:positionH>
            <wp:positionV relativeFrom="paragraph">
              <wp:posOffset>512181</wp:posOffset>
            </wp:positionV>
            <wp:extent cx="1532775" cy="160345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7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Структура классов проекта представлена на рисунке 2.1</w:t>
      </w:r>
    </w:p>
    <w:p w14:paraId="0EB5658D" w14:textId="7A196DE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9AD317" w14:textId="77777777" w:rsidR="007529CC" w:rsidRDefault="007529CC" w:rsidP="007529CC">
      <w:pPr>
        <w:ind w:left="633"/>
        <w:rPr>
          <w:szCs w:val="28"/>
        </w:rPr>
      </w:pPr>
    </w:p>
    <w:p w14:paraId="30C2484B" w14:textId="293581D1" w:rsidR="007529CC" w:rsidRPr="00F26F40" w:rsidRDefault="007529CC" w:rsidP="007529CC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>структура классов в проекте</w:t>
      </w:r>
    </w:p>
    <w:p w14:paraId="77862C13" w14:textId="79C330F9" w:rsidR="00C56B42" w:rsidRPr="008C6F7D" w:rsidRDefault="008C6F7D" w:rsidP="00B1226A">
      <w:pPr>
        <w:spacing w:line="240" w:lineRule="auto"/>
        <w:ind w:firstLine="633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4E4426FF" wp14:editId="12AE9BEC">
            <wp:simplePos x="0" y="0"/>
            <wp:positionH relativeFrom="page">
              <wp:align>center</wp:align>
            </wp:positionH>
            <wp:positionV relativeFrom="paragraph">
              <wp:posOffset>1078260</wp:posOffset>
            </wp:positionV>
            <wp:extent cx="1921510" cy="2591435"/>
            <wp:effectExtent l="0" t="0" r="254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B42">
        <w:rPr>
          <w:szCs w:val="28"/>
        </w:rPr>
        <w:t xml:space="preserve">Класс </w:t>
      </w:r>
      <w:r w:rsidR="00C56B42">
        <w:rPr>
          <w:szCs w:val="28"/>
          <w:lang w:val="en-US"/>
        </w:rPr>
        <w:t>Main</w:t>
      </w:r>
      <w:r w:rsidR="00C56B42" w:rsidRPr="00C56B42">
        <w:rPr>
          <w:szCs w:val="28"/>
        </w:rPr>
        <w:t xml:space="preserve"> </w:t>
      </w:r>
      <w:r w:rsidR="00C56B42">
        <w:rPr>
          <w:szCs w:val="28"/>
        </w:rPr>
        <w:t xml:space="preserve">является основным. В нем происходит инициализация всех элементов окна и обработка событий. На рисунке 2.2 представлена структура методов класса </w:t>
      </w:r>
      <w:r w:rsidR="00C56B42">
        <w:rPr>
          <w:szCs w:val="28"/>
          <w:lang w:val="en-US"/>
        </w:rPr>
        <w:t>Main</w:t>
      </w:r>
      <w:r w:rsidR="00C56B42">
        <w:rPr>
          <w:szCs w:val="28"/>
        </w:rPr>
        <w:t>, который</w:t>
      </w:r>
      <w:r w:rsidR="00C56B42" w:rsidRPr="00F37E95">
        <w:rPr>
          <w:szCs w:val="28"/>
        </w:rPr>
        <w:t xml:space="preserve"> </w:t>
      </w:r>
      <w:r w:rsidR="00C56B42">
        <w:rPr>
          <w:szCs w:val="28"/>
        </w:rPr>
        <w:t>предназначен для выполнения всех возможных операций, поддерживаемых ПС.</w:t>
      </w:r>
    </w:p>
    <w:p w14:paraId="7DC64AFC" w14:textId="608F6FDC" w:rsidR="008C6F7D" w:rsidRPr="008C6F7D" w:rsidRDefault="008C6F7D" w:rsidP="00C56B42">
      <w:pPr>
        <w:spacing w:line="240" w:lineRule="auto"/>
        <w:ind w:firstLine="633"/>
        <w:rPr>
          <w:szCs w:val="28"/>
        </w:rPr>
      </w:pPr>
    </w:p>
    <w:p w14:paraId="752B6041" w14:textId="77777777" w:rsidR="007529CC" w:rsidRDefault="007529CC" w:rsidP="007529CC">
      <w:pPr>
        <w:ind w:left="633"/>
        <w:rPr>
          <w:szCs w:val="28"/>
        </w:rPr>
      </w:pPr>
    </w:p>
    <w:p w14:paraId="4E82B10D" w14:textId="05F1D4B0" w:rsidR="008C6F7D" w:rsidRPr="00F26F40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2</w:t>
      </w:r>
      <w:r w:rsidRPr="00C61BC0">
        <w:rPr>
          <w:rFonts w:cs="Times New Roman"/>
        </w:rPr>
        <w:t xml:space="preserve"> – </w:t>
      </w:r>
      <w:r>
        <w:rPr>
          <w:szCs w:val="28"/>
        </w:rPr>
        <w:t xml:space="preserve">структура методов класса </w:t>
      </w:r>
      <w:r>
        <w:rPr>
          <w:szCs w:val="28"/>
          <w:lang w:val="en-US"/>
        </w:rPr>
        <w:t>Main</w:t>
      </w:r>
    </w:p>
    <w:p w14:paraId="5F80421C" w14:textId="58710859" w:rsidR="007529CC" w:rsidRDefault="007529CC" w:rsidP="007529CC">
      <w:pPr>
        <w:ind w:left="633"/>
        <w:rPr>
          <w:szCs w:val="28"/>
        </w:rPr>
      </w:pPr>
    </w:p>
    <w:p w14:paraId="41894F7D" w14:textId="4DCF5A63" w:rsidR="008C6F7D" w:rsidRDefault="008C6F7D" w:rsidP="00B1226A">
      <w:pPr>
        <w:spacing w:line="240" w:lineRule="auto"/>
        <w:ind w:firstLine="487"/>
        <w:jc w:val="both"/>
        <w:rPr>
          <w:szCs w:val="28"/>
        </w:rPr>
      </w:pPr>
      <w:r>
        <w:rPr>
          <w:szCs w:val="28"/>
        </w:rPr>
        <w:t>В данном пр</w:t>
      </w:r>
      <w:r>
        <w:rPr>
          <w:szCs w:val="28"/>
        </w:rPr>
        <w:t>о</w:t>
      </w:r>
      <w:r>
        <w:rPr>
          <w:szCs w:val="28"/>
        </w:rPr>
        <w:t>граммном средстве не было необходимости проектировать сложные базы данных, так как основные манипуляции происходят с серв</w:t>
      </w:r>
      <w:r>
        <w:rPr>
          <w:szCs w:val="28"/>
        </w:rPr>
        <w:t>е</w:t>
      </w:r>
      <w:r>
        <w:rPr>
          <w:szCs w:val="28"/>
        </w:rPr>
        <w:t>ром.</w:t>
      </w:r>
    </w:p>
    <w:p w14:paraId="26CB7297" w14:textId="77777777" w:rsidR="008C6F7D" w:rsidRPr="00511E87" w:rsidRDefault="008C6F7D" w:rsidP="008C6F7D">
      <w:pPr>
        <w:spacing w:line="240" w:lineRule="auto"/>
        <w:ind w:firstLine="487"/>
        <w:rPr>
          <w:szCs w:val="28"/>
        </w:rPr>
      </w:pPr>
    </w:p>
    <w:p w14:paraId="5AA91103" w14:textId="5124E1D7" w:rsidR="008C6F7D" w:rsidRDefault="008C6F7D" w:rsidP="008C6F7D">
      <w:pPr>
        <w:pStyle w:val="25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Pr="009136D7">
        <w:rPr>
          <w:b/>
          <w:sz w:val="28"/>
          <w:szCs w:val="28"/>
        </w:rPr>
        <w:t>.</w:t>
      </w:r>
      <w:r w:rsidRPr="00511E87">
        <w:rPr>
          <w:b/>
          <w:sz w:val="28"/>
          <w:szCs w:val="28"/>
        </w:rPr>
        <w:t>3</w:t>
      </w:r>
      <w:r w:rsidRPr="00A5364E">
        <w:rPr>
          <w:b/>
          <w:sz w:val="28"/>
          <w:szCs w:val="28"/>
        </w:rPr>
        <w:t xml:space="preserve"> Реализ</w:t>
      </w:r>
      <w:r w:rsidRPr="00A5364E">
        <w:rPr>
          <w:b/>
          <w:sz w:val="28"/>
          <w:szCs w:val="28"/>
        </w:rPr>
        <w:t>а</w:t>
      </w:r>
      <w:r w:rsidRPr="00A5364E">
        <w:rPr>
          <w:b/>
          <w:sz w:val="28"/>
          <w:szCs w:val="28"/>
        </w:rPr>
        <w:t>ция</w:t>
      </w:r>
    </w:p>
    <w:p w14:paraId="77C6EA35" w14:textId="664B012D" w:rsidR="00A3714C" w:rsidRPr="00511E87" w:rsidRDefault="00A3714C" w:rsidP="00A3714C">
      <w:pPr>
        <w:spacing w:line="240" w:lineRule="auto"/>
        <w:rPr>
          <w:szCs w:val="28"/>
        </w:rPr>
      </w:pPr>
      <w:r>
        <w:rPr>
          <w:szCs w:val="28"/>
        </w:rPr>
        <w:tab/>
      </w:r>
    </w:p>
    <w:p w14:paraId="18F1619E" w14:textId="196AD80C" w:rsidR="008C6F7D" w:rsidRPr="00A3714C" w:rsidRDefault="00A3714C" w:rsidP="00B1226A">
      <w:pPr>
        <w:spacing w:line="240" w:lineRule="auto"/>
        <w:ind w:firstLine="567"/>
        <w:jc w:val="both"/>
        <w:rPr>
          <w:szCs w:val="28"/>
        </w:rPr>
      </w:pPr>
      <w:r>
        <w:rPr>
          <w:szCs w:val="28"/>
        </w:rPr>
        <w:t xml:space="preserve">На рисунке 2.3 представлена реализация получения объекта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типа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, </w:t>
      </w:r>
      <w:r>
        <w:rPr>
          <w:szCs w:val="28"/>
        </w:rPr>
        <w:t xml:space="preserve">который описан в подключаемой библиотеке. При наличии подключения к сети интернет и ввода корректного </w:t>
      </w:r>
      <w:r>
        <w:rPr>
          <w:szCs w:val="28"/>
          <w:lang w:val="en-US"/>
        </w:rPr>
        <w:t>Pin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– кода аккаунта, который пользователь получит с официального сайта при разрешении данному приложению пользоваться его данными, произойдет инициализация переменной </w:t>
      </w:r>
      <w:r>
        <w:rPr>
          <w:szCs w:val="28"/>
          <w:lang w:val="en-US"/>
        </w:rPr>
        <w:t>twitter</w:t>
      </w:r>
      <w:r>
        <w:rPr>
          <w:szCs w:val="28"/>
        </w:rPr>
        <w:t>, дальнейшие взаимодействия с которой помогут мне реализовать получение твитов, их отправку, а также получение различной информации аккаунта.</w:t>
      </w:r>
    </w:p>
    <w:p w14:paraId="60ED475E" w14:textId="6B7C6636" w:rsidR="007529CC" w:rsidRDefault="00A3714C" w:rsidP="00A3714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7A07E4D" wp14:editId="24116784">
            <wp:simplePos x="0" y="0"/>
            <wp:positionH relativeFrom="page">
              <wp:align>center</wp:align>
            </wp:positionH>
            <wp:positionV relativeFrom="paragraph">
              <wp:posOffset>454</wp:posOffset>
            </wp:positionV>
            <wp:extent cx="5940425" cy="6258560"/>
            <wp:effectExtent l="0" t="0" r="3175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28B06" w14:textId="550681A3" w:rsidR="008C6F7D" w:rsidRPr="008C6F7D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3</w:t>
      </w:r>
      <w:r w:rsidRPr="00C61BC0">
        <w:rPr>
          <w:rFonts w:cs="Times New Roman"/>
        </w:rPr>
        <w:t xml:space="preserve"> – </w:t>
      </w:r>
      <w:r w:rsidR="00136CFF">
        <w:rPr>
          <w:szCs w:val="28"/>
        </w:rPr>
        <w:t>класс</w:t>
      </w:r>
      <w:r>
        <w:rPr>
          <w:szCs w:val="28"/>
        </w:rPr>
        <w:t xml:space="preserve"> </w:t>
      </w:r>
      <w:r>
        <w:rPr>
          <w:szCs w:val="28"/>
          <w:lang w:val="en-US"/>
        </w:rPr>
        <w:t>TwitterLogin</w:t>
      </w:r>
    </w:p>
    <w:p w14:paraId="15B79A4E" w14:textId="5BCE8D3C" w:rsidR="007529CC" w:rsidRDefault="007529CC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3319439" w14:textId="77777777" w:rsidR="008C6F7D" w:rsidRDefault="008C6F7D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386930" w14:textId="327BFD2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22A090" w14:textId="442BAC1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95F138" w14:textId="4150ABF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3A38C6" w14:textId="788F5A22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88D08EB" w14:textId="77777777" w:rsidR="00A3714C" w:rsidRDefault="00A3714C" w:rsidP="00A3714C">
      <w:pPr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b/>
        </w:rPr>
      </w:pPr>
      <w:r w:rsidRPr="00511E87">
        <w:rPr>
          <w:b/>
        </w:rPr>
        <w:lastRenderedPageBreak/>
        <w:t>3</w:t>
      </w:r>
      <w:r>
        <w:rPr>
          <w:b/>
        </w:rPr>
        <w:t xml:space="preserve"> ОБОСНОВАНИЕ ТЕХНИЧЕСКИХ ПРИЕМОВ </w:t>
      </w:r>
    </w:p>
    <w:p w14:paraId="359BF564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  <w:r>
        <w:rPr>
          <w:b/>
        </w:rPr>
        <w:t xml:space="preserve">   ПРОГРАММИРОВ</w:t>
      </w:r>
      <w:r>
        <w:rPr>
          <w:b/>
        </w:rPr>
        <w:t>А</w:t>
      </w:r>
      <w:r>
        <w:rPr>
          <w:b/>
        </w:rPr>
        <w:t>НИЯ</w:t>
      </w:r>
    </w:p>
    <w:p w14:paraId="3B21C4E3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</w:p>
    <w:p w14:paraId="584DFEF7" w14:textId="77777777" w:rsidR="00E05567" w:rsidRDefault="00A3714C" w:rsidP="00E05567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000000"/>
          <w:szCs w:val="28"/>
          <w:shd w:val="clear" w:color="auto" w:fill="FFFFFF"/>
        </w:rPr>
      </w:pPr>
      <w:r w:rsidRPr="00A96052">
        <w:rPr>
          <w:szCs w:val="28"/>
        </w:rPr>
        <w:t>Написание</w:t>
      </w:r>
      <w:r w:rsidRPr="005450B6">
        <w:rPr>
          <w:szCs w:val="28"/>
        </w:rPr>
        <w:t xml:space="preserve"> </w:t>
      </w:r>
      <w:r>
        <w:rPr>
          <w:szCs w:val="28"/>
        </w:rPr>
        <w:t xml:space="preserve">Твиттер </w:t>
      </w:r>
      <w:r w:rsidRPr="005450B6">
        <w:rPr>
          <w:szCs w:val="28"/>
        </w:rPr>
        <w:t>-</w:t>
      </w:r>
      <w:r>
        <w:rPr>
          <w:szCs w:val="28"/>
        </w:rPr>
        <w:t xml:space="preserve"> клиента</w:t>
      </w:r>
      <w:r w:rsidRPr="00A96052">
        <w:rPr>
          <w:szCs w:val="28"/>
        </w:rPr>
        <w:t xml:space="preserve"> на </w:t>
      </w:r>
      <w:r w:rsidRPr="00092068">
        <w:rPr>
          <w:rFonts w:cs="Times New Roman"/>
          <w:szCs w:val="28"/>
          <w:lang w:val="en-US"/>
        </w:rPr>
        <w:t>Java</w:t>
      </w:r>
      <w:r w:rsidRPr="00092068">
        <w:rPr>
          <w:rFonts w:cs="Times New Roman"/>
          <w:szCs w:val="28"/>
        </w:rPr>
        <w:t xml:space="preserve"> я начал с изучения </w:t>
      </w:r>
      <w:r w:rsidR="00092068" w:rsidRPr="00092068">
        <w:rPr>
          <w:rFonts w:cs="Times New Roman"/>
          <w:szCs w:val="28"/>
          <w:lang w:val="en-US"/>
        </w:rPr>
        <w:t>JavaFX</w:t>
      </w:r>
      <w:r w:rsidRPr="00092068">
        <w:rPr>
          <w:rFonts w:cs="Times New Roman"/>
          <w:szCs w:val="28"/>
        </w:rPr>
        <w:t xml:space="preserve">. </w:t>
      </w:r>
      <w:r w:rsidR="00092068" w:rsidRPr="00092068">
        <w:rPr>
          <w:rFonts w:cs="Times New Roman"/>
          <w:szCs w:val="28"/>
        </w:rPr>
        <w:t xml:space="preserve">    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— платформа на основе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для создания приложений с насыщенным графическим интерфейсом. Может использоваться как для создания настольных приложений, </w:t>
      </w:r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запускаемых непосредственно из-под операционных систем, так и для интернет-приложений (RIA), работающих в браузерах, и для приложений на мобильных устройствах.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 призвана заменить использовавшуюся ранее библиотеку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Swing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>.</w:t>
      </w:r>
    </w:p>
    <w:p w14:paraId="26B5ED21" w14:textId="77777777" w:rsidR="00904083" w:rsidRDefault="00E05567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  <w:r w:rsidRPr="00E05567">
        <w:rPr>
          <w:rFonts w:cs="Times New Roman"/>
          <w:color w:val="333333"/>
          <w:szCs w:val="28"/>
        </w:rPr>
        <w:t xml:space="preserve">Среди возможностей этой платформы можно отметить: кроссплатформенность, поддержка каскадных таблицей стилей, поддержка анимации компонентов, возможность работы и отображение 3D графики, поддержка </w:t>
      </w:r>
      <w:proofErr w:type="spellStart"/>
      <w:r w:rsidRPr="00E05567">
        <w:rPr>
          <w:rFonts w:cs="Times New Roman"/>
          <w:color w:val="333333"/>
          <w:szCs w:val="28"/>
        </w:rPr>
        <w:t>тачей</w:t>
      </w:r>
      <w:proofErr w:type="spellEnd"/>
      <w:r w:rsidRPr="00E05567">
        <w:rPr>
          <w:rFonts w:cs="Times New Roman"/>
          <w:color w:val="333333"/>
          <w:szCs w:val="28"/>
        </w:rPr>
        <w:t xml:space="preserve"> и сенсоров и очень многое другое.</w:t>
      </w:r>
    </w:p>
    <w:p w14:paraId="1B751738" w14:textId="3E0CCD8F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 xml:space="preserve">Для удобства работы с Твиттер - сервером мною была использована библиотека </w:t>
      </w:r>
      <w:r>
        <w:rPr>
          <w:szCs w:val="28"/>
          <w:lang w:val="en-US"/>
        </w:rPr>
        <w:t>Twitter</w:t>
      </w:r>
      <w:r w:rsidRPr="008C6F7D">
        <w:rPr>
          <w:szCs w:val="28"/>
        </w:rPr>
        <w:t>4</w:t>
      </w:r>
      <w:r>
        <w:rPr>
          <w:szCs w:val="28"/>
          <w:lang w:val="en-US"/>
        </w:rPr>
        <w:t>J</w:t>
      </w:r>
      <w:r>
        <w:rPr>
          <w:szCs w:val="28"/>
        </w:rPr>
        <w:t xml:space="preserve"> версии 4.0.5</w:t>
      </w:r>
      <w:r w:rsidRPr="008C6F7D">
        <w:rPr>
          <w:szCs w:val="28"/>
        </w:rPr>
        <w:t>.</w:t>
      </w:r>
    </w:p>
    <w:p w14:paraId="26CEBEA6" w14:textId="3AD2D8DE" w:rsidR="00904083" w:rsidRP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  <w:lang w:val="en-US"/>
        </w:rPr>
      </w:pPr>
      <w:r w:rsidRPr="00904083">
        <w:rPr>
          <w:szCs w:val="28"/>
        </w:rPr>
        <w:t>Twitter4J - неофициальная б</w:t>
      </w:r>
      <w:r>
        <w:rPr>
          <w:szCs w:val="28"/>
        </w:rPr>
        <w:t xml:space="preserve">иблиотека </w:t>
      </w:r>
      <w:proofErr w:type="spellStart"/>
      <w:r>
        <w:rPr>
          <w:szCs w:val="28"/>
        </w:rPr>
        <w:t>Java</w:t>
      </w:r>
      <w:proofErr w:type="spellEnd"/>
      <w:r>
        <w:rPr>
          <w:szCs w:val="28"/>
        </w:rPr>
        <w:t xml:space="preserve"> для API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. </w:t>
      </w:r>
      <w:r w:rsidRPr="00904083">
        <w:rPr>
          <w:szCs w:val="28"/>
        </w:rPr>
        <w:t>С Tw</w:t>
      </w:r>
      <w:r>
        <w:rPr>
          <w:szCs w:val="28"/>
        </w:rPr>
        <w:t>itter4J можно</w:t>
      </w:r>
      <w:r w:rsidRPr="00904083">
        <w:rPr>
          <w:szCs w:val="28"/>
        </w:rPr>
        <w:t xml:space="preserve"> легко интегрировать приложение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с сервисом </w:t>
      </w:r>
      <w:proofErr w:type="spellStart"/>
      <w:r w:rsidRPr="00904083">
        <w:rPr>
          <w:szCs w:val="28"/>
        </w:rPr>
        <w:t>Twitter</w:t>
      </w:r>
      <w:proofErr w:type="spellEnd"/>
      <w:r w:rsidRPr="00904083">
        <w:rPr>
          <w:szCs w:val="28"/>
        </w:rPr>
        <w:t>.</w:t>
      </w:r>
      <w:r>
        <w:rPr>
          <w:szCs w:val="28"/>
        </w:rPr>
        <w:t xml:space="preserve"> Р</w:t>
      </w:r>
      <w:r w:rsidRPr="00904083">
        <w:rPr>
          <w:szCs w:val="28"/>
        </w:rPr>
        <w:t xml:space="preserve">аботает на любой платформе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версии 5 или более поздней версии</w:t>
      </w:r>
      <w:r>
        <w:rPr>
          <w:szCs w:val="28"/>
        </w:rPr>
        <w:t xml:space="preserve">.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 API 1.1 совместима</w:t>
      </w:r>
      <w:r>
        <w:rPr>
          <w:szCs w:val="28"/>
          <w:lang w:val="en-US"/>
        </w:rPr>
        <w:t xml:space="preserve">. </w:t>
      </w:r>
      <w:r>
        <w:rPr>
          <w:szCs w:val="28"/>
        </w:rPr>
        <w:t>Встроена поддержка</w:t>
      </w:r>
      <w:r>
        <w:rPr>
          <w:szCs w:val="28"/>
          <w:lang w:val="en-US"/>
        </w:rPr>
        <w:t xml:space="preserve"> OAuth</w:t>
      </w:r>
      <w:r>
        <w:rPr>
          <w:szCs w:val="28"/>
        </w:rPr>
        <w:t xml:space="preserve"> и</w:t>
      </w:r>
      <w:r w:rsidRPr="00904083">
        <w:rPr>
          <w:szCs w:val="28"/>
          <w:lang w:val="en-US"/>
        </w:rPr>
        <w:t xml:space="preserve"> </w:t>
      </w:r>
      <w:proofErr w:type="spellStart"/>
      <w:r w:rsidRPr="00904083">
        <w:rPr>
          <w:szCs w:val="28"/>
          <w:lang w:val="en-US"/>
        </w:rPr>
        <w:t>gzip</w:t>
      </w:r>
      <w:proofErr w:type="spellEnd"/>
      <w:r>
        <w:rPr>
          <w:szCs w:val="28"/>
        </w:rPr>
        <w:t>.</w:t>
      </w:r>
    </w:p>
    <w:p w14:paraId="08287973" w14:textId="72E1F905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</w:p>
    <w:p w14:paraId="621B1A91" w14:textId="77777777" w:rsidR="00904083" w:rsidRP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</w:p>
    <w:p w14:paraId="02D77E53" w14:textId="77777777" w:rsidR="00092068" w:rsidRPr="00092068" w:rsidRDefault="00092068" w:rsidP="00092068">
      <w:pPr>
        <w:spacing w:line="240" w:lineRule="auto"/>
        <w:ind w:firstLine="670"/>
        <w:rPr>
          <w:szCs w:val="28"/>
        </w:rPr>
      </w:pPr>
    </w:p>
    <w:p w14:paraId="538F8004" w14:textId="3F507989" w:rsidR="00A3714C" w:rsidRDefault="00A3714C" w:rsidP="00A3714C">
      <w:pPr>
        <w:spacing w:line="240" w:lineRule="auto"/>
        <w:ind w:firstLine="670"/>
        <w:rPr>
          <w:b/>
          <w:szCs w:val="28"/>
        </w:rPr>
      </w:pPr>
      <w:r>
        <w:rPr>
          <w:szCs w:val="28"/>
        </w:rPr>
        <w:br w:type="page"/>
      </w:r>
      <w:r>
        <w:rPr>
          <w:b/>
          <w:szCs w:val="28"/>
        </w:rPr>
        <w:lastRenderedPageBreak/>
        <w:t>4</w:t>
      </w:r>
      <w:r>
        <w:rPr>
          <w:szCs w:val="28"/>
        </w:rPr>
        <w:t xml:space="preserve"> </w:t>
      </w:r>
      <w:r w:rsidRPr="00EB3284">
        <w:rPr>
          <w:b/>
          <w:szCs w:val="28"/>
        </w:rPr>
        <w:t>ТЕСТИРОВАНИЕ</w:t>
      </w:r>
      <w:r>
        <w:rPr>
          <w:b/>
          <w:szCs w:val="28"/>
        </w:rPr>
        <w:t xml:space="preserve"> ПРОГРАММНОГО СРЕДСТВА</w:t>
      </w:r>
    </w:p>
    <w:p w14:paraId="432EF6BD" w14:textId="77777777" w:rsidR="00A3714C" w:rsidRDefault="00A3714C" w:rsidP="00A3714C">
      <w:pPr>
        <w:spacing w:line="240" w:lineRule="auto"/>
        <w:ind w:left="39" w:firstLine="670"/>
        <w:rPr>
          <w:b/>
          <w:szCs w:val="28"/>
        </w:rPr>
      </w:pPr>
    </w:p>
    <w:p w14:paraId="6D1D3A77" w14:textId="77777777" w:rsidR="00E05567" w:rsidRPr="005A6B3D" w:rsidRDefault="00E05567" w:rsidP="00B1226A">
      <w:p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программного обеспечения является процесс исслед</w:t>
      </w:r>
      <w:r w:rsidRPr="005A6B3D">
        <w:t>о</w:t>
      </w:r>
      <w:r w:rsidRPr="005A6B3D">
        <w:t>вания, испытания программного продукта, имеющий две различные цели:</w:t>
      </w:r>
    </w:p>
    <w:p w14:paraId="1558E796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показать разработчикам и заказчикам, что программа соответствует всем необходимым требованиям;</w:t>
      </w:r>
    </w:p>
    <w:p w14:paraId="0EB91ED1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выявить некорректное поведение программы.</w:t>
      </w:r>
    </w:p>
    <w:p w14:paraId="6EDFE9AD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программы называется этап, на котором проверяется программа, а именно как ведёт себя она на большом объёме входных да</w:t>
      </w:r>
      <w:r w:rsidRPr="005A6B3D">
        <w:t>н</w:t>
      </w:r>
      <w:r w:rsidRPr="005A6B3D">
        <w:t>ных, включая заведомо неправильные. Существует множество принципов орган</w:t>
      </w:r>
      <w:r w:rsidRPr="005A6B3D">
        <w:t>и</w:t>
      </w:r>
      <w:r w:rsidRPr="005A6B3D">
        <w:t>зации тестир</w:t>
      </w:r>
      <w:r w:rsidRPr="005A6B3D">
        <w:t>о</w:t>
      </w:r>
      <w:r w:rsidRPr="005A6B3D">
        <w:t>вание, далее приведены основные из них.</w:t>
      </w:r>
    </w:p>
    <w:p w14:paraId="1F14831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важная часть тестирования – описание ожидаемых результатов р</w:t>
      </w:r>
      <w:r w:rsidRPr="005A6B3D">
        <w:t>а</w:t>
      </w:r>
      <w:r w:rsidRPr="005A6B3D">
        <w:t>боты программа. Это следует делать для того, чтобы потом можно было быстро выявить наличие или отсутствие ошибки;</w:t>
      </w:r>
    </w:p>
    <w:p w14:paraId="70F4E855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досконально изучать результаты каждого теста, чтобы не упустить ошибку в работе программы;</w:t>
      </w:r>
    </w:p>
    <w:p w14:paraId="7E81F7D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необходимо тщательно подбирать данные не только для правил</w:t>
      </w:r>
      <w:r w:rsidRPr="005A6B3D">
        <w:t>ь</w:t>
      </w:r>
      <w:r w:rsidRPr="005A6B3D">
        <w:t>ных вхо</w:t>
      </w:r>
      <w:r w:rsidRPr="005A6B3D">
        <w:t>д</w:t>
      </w:r>
      <w:r w:rsidRPr="005A6B3D">
        <w:t xml:space="preserve">ных данных, но и для неправильных;  </w:t>
      </w:r>
    </w:p>
    <w:p w14:paraId="5B0CFF57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при анализе полученных тестов следует проверять</w:t>
      </w:r>
      <w:r>
        <w:t>,</w:t>
      </w:r>
      <w:r w:rsidRPr="005A6B3D">
        <w:t xml:space="preserve"> не выполняет ли пр</w:t>
      </w:r>
      <w:r w:rsidRPr="005A6B3D">
        <w:t>о</w:t>
      </w:r>
      <w:r w:rsidRPr="005A6B3D">
        <w:t>грамма лишних действий;</w:t>
      </w:r>
    </w:p>
    <w:p w14:paraId="1CAC9489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следует сохранять полученные результаты тестирования программы для повышения качества повторного тестирования;</w:t>
      </w:r>
    </w:p>
    <w:p w14:paraId="23CAFCC6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для проведения тестирования программы следует выделять дост</w:t>
      </w:r>
      <w:r w:rsidRPr="005A6B3D">
        <w:t>а</w:t>
      </w:r>
      <w:r w:rsidRPr="005A6B3D">
        <w:t>точное количество необходимых ресурсов;</w:t>
      </w:r>
    </w:p>
    <w:p w14:paraId="3D5009D4" w14:textId="77777777" w:rsidR="00E05567" w:rsidRPr="00F01834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всегда помнить, что тестирование является творческим процессом и не о</w:t>
      </w:r>
      <w:r w:rsidRPr="005A6B3D">
        <w:t>т</w:t>
      </w:r>
      <w:r w:rsidRPr="005A6B3D">
        <w:t>носится к нему как к рутинному занятию.</w:t>
      </w:r>
    </w:p>
    <w:p w14:paraId="4295D1F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Существует несколько видов тестирования:</w:t>
      </w:r>
    </w:p>
    <w:p w14:paraId="08A4192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функциональное тестирование;</w:t>
      </w:r>
    </w:p>
    <w:p w14:paraId="1A6546F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структурное тестирование;</w:t>
      </w:r>
    </w:p>
    <w:p w14:paraId="3A5FE66B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регрессивное тестирование;</w:t>
      </w:r>
    </w:p>
    <w:p w14:paraId="0C17604E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альфа-тестирование;</w:t>
      </w:r>
    </w:p>
    <w:p w14:paraId="77D6441C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>-тестирование;</w:t>
      </w:r>
    </w:p>
    <w:p w14:paraId="71FFD3B7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автоматизированное тестирование.</w:t>
      </w:r>
    </w:p>
    <w:p w14:paraId="7E6A02E5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Функциональное тестирование – тип тестирование на соответствие программного обеспечения всем функциональным требованиям. Обычно программное обеспечение тестируется как черный ящик. При таком виде т</w:t>
      </w:r>
      <w:r w:rsidRPr="005A6B3D">
        <w:t>е</w:t>
      </w:r>
      <w:r w:rsidRPr="005A6B3D">
        <w:t>стирования на вход мы подаём какие-либо данные и получаем результат, при этом не зная</w:t>
      </w:r>
      <w:r>
        <w:t>,</w:t>
      </w:r>
      <w:r w:rsidRPr="005A6B3D">
        <w:t xml:space="preserve"> как они обраб</w:t>
      </w:r>
      <w:r w:rsidRPr="005A6B3D">
        <w:t>а</w:t>
      </w:r>
      <w:r w:rsidRPr="005A6B3D">
        <w:t>тываются.</w:t>
      </w:r>
    </w:p>
    <w:p w14:paraId="43FE0F4A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lastRenderedPageBreak/>
        <w:t>Структурное тестирование – тестирование кода на предмет логики р</w:t>
      </w:r>
      <w:r w:rsidRPr="005A6B3D">
        <w:t>а</w:t>
      </w:r>
      <w:r w:rsidRPr="005A6B3D">
        <w:t>боты программы. Для полной реализации структурного тестирования нео</w:t>
      </w:r>
      <w:r w:rsidRPr="005A6B3D">
        <w:t>б</w:t>
      </w:r>
      <w:r w:rsidRPr="005A6B3D">
        <w:t>ходимо п</w:t>
      </w:r>
      <w:r w:rsidRPr="005A6B3D">
        <w:t>о</w:t>
      </w:r>
      <w:r w:rsidRPr="005A6B3D">
        <w:t>крыть:</w:t>
      </w:r>
    </w:p>
    <w:p w14:paraId="049D6CB8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строки кода;</w:t>
      </w:r>
    </w:p>
    <w:p w14:paraId="2660725D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ветви программы;</w:t>
      </w:r>
    </w:p>
    <w:p w14:paraId="5D101102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пути в программе.</w:t>
      </w:r>
    </w:p>
    <w:p w14:paraId="4C694E8C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Регрессивное тестирование направленно на обнаружении ошибок в уде ранее протестированных участках исходного кода.</w:t>
      </w:r>
    </w:p>
    <w:p w14:paraId="7EF71C0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Альфа-тестирование представляет собой имитацию реальной работы с системой штатными разработчиками, с привлечением огромного числа р</w:t>
      </w:r>
      <w:r w:rsidRPr="005A6B3D">
        <w:t>е</w:t>
      </w:r>
      <w:r w:rsidRPr="005A6B3D">
        <w:t>альных пользователей системы. Данный вид тестирования проходит искл</w:t>
      </w:r>
      <w:r w:rsidRPr="005A6B3D">
        <w:t>ю</w:t>
      </w:r>
      <w:r w:rsidRPr="005A6B3D">
        <w:t>чительно на стороне разработчика программного обеспечения.</w:t>
      </w:r>
    </w:p>
    <w:p w14:paraId="68FA800B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 xml:space="preserve">-тестирование представляет </w:t>
      </w:r>
      <w:r>
        <w:t>р</w:t>
      </w:r>
      <w:r w:rsidRPr="005A6B3D">
        <w:t>еальную работу программного обе</w:t>
      </w:r>
      <w:r w:rsidRPr="005A6B3D">
        <w:t>с</w:t>
      </w:r>
      <w:r w:rsidRPr="005A6B3D">
        <w:t>печения на стороне заказчика с привлечение огромного числа реальных пользоват</w:t>
      </w:r>
      <w:r w:rsidRPr="005A6B3D">
        <w:t>е</w:t>
      </w:r>
      <w:r w:rsidRPr="005A6B3D">
        <w:t xml:space="preserve">лей системы. Программное обеспечение при </w:t>
      </w:r>
      <w:proofErr w:type="spellStart"/>
      <w:r w:rsidRPr="005A6B3D">
        <w:t>бэта</w:t>
      </w:r>
      <w:proofErr w:type="spellEnd"/>
      <w:r w:rsidRPr="005A6B3D">
        <w:t>-тестировании обычно характеризуется урезанным функционалом и относ</w:t>
      </w:r>
      <w:r w:rsidRPr="005A6B3D">
        <w:t>и</w:t>
      </w:r>
      <w:r w:rsidRPr="005A6B3D">
        <w:t>тельно большим числом дефектов.</w:t>
      </w:r>
    </w:p>
    <w:p w14:paraId="6D0F27FF" w14:textId="77777777" w:rsidR="00E05567" w:rsidRPr="005A6B3D" w:rsidRDefault="00E05567" w:rsidP="00B1226A">
      <w:pPr>
        <w:tabs>
          <w:tab w:val="left" w:pos="709"/>
          <w:tab w:val="left" w:pos="6899"/>
        </w:tabs>
        <w:spacing w:line="240" w:lineRule="auto"/>
        <w:ind w:firstLine="709"/>
        <w:jc w:val="both"/>
        <w:rPr>
          <w:sz w:val="24"/>
          <w:szCs w:val="24"/>
        </w:rPr>
      </w:pPr>
      <w:r w:rsidRPr="005A6B3D">
        <w:t>Автоматизированное тестирование – тестирование программного обе</w:t>
      </w:r>
      <w:r w:rsidRPr="005A6B3D">
        <w:t>с</w:t>
      </w:r>
      <w:r w:rsidRPr="005A6B3D">
        <w:t>печения с использованием специального программного обеспечения. Для его реализации фактически требуется разработать новое программное средство. Так существуют готовые программы для данного вида тестиров</w:t>
      </w:r>
      <w:r w:rsidRPr="005A6B3D">
        <w:t>а</w:t>
      </w:r>
      <w:r w:rsidRPr="005A6B3D">
        <w:t>ния, так</w:t>
      </w:r>
      <w:r w:rsidRPr="005A6B3D">
        <w:rPr>
          <w:szCs w:val="28"/>
        </w:rPr>
        <w:t xml:space="preserve">ие как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.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используют для нагрузочного тест</w:t>
      </w:r>
      <w:r w:rsidRPr="005A6B3D">
        <w:rPr>
          <w:szCs w:val="28"/>
        </w:rPr>
        <w:t>и</w:t>
      </w:r>
      <w:r w:rsidRPr="005A6B3D">
        <w:rPr>
          <w:szCs w:val="28"/>
        </w:rPr>
        <w:t xml:space="preserve">рования, а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 для функционал</w:t>
      </w:r>
      <w:r w:rsidRPr="005A6B3D">
        <w:rPr>
          <w:szCs w:val="28"/>
        </w:rPr>
        <w:t>ь</w:t>
      </w:r>
      <w:r w:rsidRPr="005A6B3D">
        <w:rPr>
          <w:szCs w:val="28"/>
        </w:rPr>
        <w:t>ного тестирования.</w:t>
      </w:r>
    </w:p>
    <w:p w14:paraId="797E4118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Так же при тестировании программного обеспечения используются следующие понятия: тестирование, надёжность, дефект, жизненный цикл д</w:t>
      </w:r>
      <w:r w:rsidRPr="005A6B3D">
        <w:t>е</w:t>
      </w:r>
      <w:r w:rsidRPr="005A6B3D">
        <w:t>фекта. Тестирование – процесс анализа программного обеспечения, связа</w:t>
      </w:r>
      <w:r w:rsidRPr="005A6B3D">
        <w:t>н</w:t>
      </w:r>
      <w:r w:rsidRPr="005A6B3D">
        <w:t>ный с выявлением дефектов. Надёжность – свойство объекта сохранять во времени в установленных пределах значения всех параметров, характериз</w:t>
      </w:r>
      <w:r w:rsidRPr="005A6B3D">
        <w:t>у</w:t>
      </w:r>
      <w:r w:rsidRPr="005A6B3D">
        <w:t>ющих способность выполнять требуемые функции в заданных режимах и условиях применения. Дефект – отклонение поведения программного пр</w:t>
      </w:r>
      <w:r w:rsidRPr="005A6B3D">
        <w:t>о</w:t>
      </w:r>
      <w:r w:rsidRPr="005A6B3D">
        <w:t>дукта от ожидаемого. Жизненный цикл дефекта – период времени от выявл</w:t>
      </w:r>
      <w:r w:rsidRPr="005A6B3D">
        <w:t>е</w:t>
      </w:r>
      <w:r w:rsidRPr="005A6B3D">
        <w:t>ния данного дефекта до момента окончания разработки программного обе</w:t>
      </w:r>
      <w:r w:rsidRPr="005A6B3D">
        <w:t>с</w:t>
      </w:r>
      <w:r w:rsidRPr="005A6B3D">
        <w:t>печения.</w:t>
      </w:r>
    </w:p>
    <w:p w14:paraId="7B941F70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Важную роль в проведении тестирования играет ведение соответств</w:t>
      </w:r>
      <w:r w:rsidRPr="005A6B3D">
        <w:t>у</w:t>
      </w:r>
      <w:r w:rsidRPr="005A6B3D">
        <w:t>ющей документации. Она включает в себя план тестирования и отчёт о д</w:t>
      </w:r>
      <w:r w:rsidRPr="005A6B3D">
        <w:t>е</w:t>
      </w:r>
      <w:r w:rsidRPr="005A6B3D">
        <w:t>фекте. План т</w:t>
      </w:r>
      <w:r w:rsidRPr="005A6B3D">
        <w:t>е</w:t>
      </w:r>
      <w:r w:rsidRPr="005A6B3D">
        <w:t>стирования – документ, отображающий последовательность действий, необходимых для проверки программного обеспечения на соотве</w:t>
      </w:r>
      <w:r w:rsidRPr="005A6B3D">
        <w:t>т</w:t>
      </w:r>
      <w:r w:rsidRPr="005A6B3D">
        <w:t>ствие требуемому кач</w:t>
      </w:r>
      <w:r w:rsidRPr="005A6B3D">
        <w:t>е</w:t>
      </w:r>
      <w:r w:rsidRPr="005A6B3D">
        <w:t xml:space="preserve">ству. Отчёт о баге – документ, содержащий данные и несоответствие поведения программного обеспечения </w:t>
      </w:r>
      <w:r w:rsidRPr="005A6B3D">
        <w:lastRenderedPageBreak/>
        <w:t>каким-либо соотве</w:t>
      </w:r>
      <w:r w:rsidRPr="005A6B3D">
        <w:t>т</w:t>
      </w:r>
      <w:r w:rsidRPr="005A6B3D">
        <w:t>ствующим требованиям и алгори</w:t>
      </w:r>
      <w:r w:rsidRPr="005A6B3D">
        <w:t>т</w:t>
      </w:r>
      <w:r w:rsidRPr="005A6B3D">
        <w:t>мам для повторения дефекта.</w:t>
      </w:r>
      <w:r>
        <w:t xml:space="preserve"> </w:t>
      </w:r>
    </w:p>
    <w:p w14:paraId="7C871747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>В программе предусмотрена обработка следующих исключительных ситу</w:t>
      </w:r>
      <w:r>
        <w:rPr>
          <w:szCs w:val="28"/>
        </w:rPr>
        <w:t>а</w:t>
      </w:r>
      <w:r>
        <w:rPr>
          <w:szCs w:val="28"/>
        </w:rPr>
        <w:t>ций:</w:t>
      </w:r>
    </w:p>
    <w:p w14:paraId="2E81BBDF" w14:textId="77777777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tbl>
      <w:tblPr>
        <w:tblStyle w:val="af4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000"/>
        <w:gridCol w:w="2119"/>
        <w:gridCol w:w="2397"/>
        <w:gridCol w:w="4691"/>
      </w:tblGrid>
      <w:tr w:rsidR="00E05567" w:rsidRPr="00C61BC0" w14:paraId="09E5CE19" w14:textId="77777777" w:rsidTr="00911BCC">
        <w:tc>
          <w:tcPr>
            <w:tcW w:w="1000" w:type="dxa"/>
          </w:tcPr>
          <w:p w14:paraId="0E416CB3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Номер теста</w:t>
            </w:r>
          </w:p>
        </w:tc>
        <w:tc>
          <w:tcPr>
            <w:tcW w:w="2119" w:type="dxa"/>
          </w:tcPr>
          <w:p w14:paraId="7EF3D382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Тест</w:t>
            </w:r>
          </w:p>
        </w:tc>
        <w:tc>
          <w:tcPr>
            <w:tcW w:w="2397" w:type="dxa"/>
          </w:tcPr>
          <w:p w14:paraId="6B06232D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Ожидаемый результат</w:t>
            </w:r>
          </w:p>
        </w:tc>
        <w:tc>
          <w:tcPr>
            <w:tcW w:w="4691" w:type="dxa"/>
          </w:tcPr>
          <w:p w14:paraId="6580666A" w14:textId="77777777" w:rsidR="00E05567" w:rsidRPr="00C61BC0" w:rsidRDefault="00E05567" w:rsidP="00E05567">
            <w:pPr>
              <w:jc w:val="center"/>
              <w:rPr>
                <w:rFonts w:cs="Times New Roman"/>
              </w:rPr>
            </w:pPr>
            <w:r w:rsidRPr="00C61BC0">
              <w:rPr>
                <w:rFonts w:cs="Times New Roman"/>
              </w:rPr>
              <w:t>Полученный результат</w:t>
            </w:r>
          </w:p>
        </w:tc>
      </w:tr>
      <w:tr w:rsidR="00E05567" w:rsidRPr="00C61BC0" w14:paraId="0D28C23A" w14:textId="77777777" w:rsidTr="00911BCC">
        <w:tc>
          <w:tcPr>
            <w:tcW w:w="1000" w:type="dxa"/>
          </w:tcPr>
          <w:p w14:paraId="50204389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1</w:t>
            </w:r>
          </w:p>
        </w:tc>
        <w:tc>
          <w:tcPr>
            <w:tcW w:w="2119" w:type="dxa"/>
          </w:tcPr>
          <w:p w14:paraId="00CBD04A" w14:textId="6AAF4373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Log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in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2602617B" w14:textId="2A940EE3" w:rsidR="00E05567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446260CF" w14:textId="57E6C8A6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AC6032" wp14:editId="3E20A4CA">
                  <wp:extent cx="2889535" cy="2104372"/>
                  <wp:effectExtent l="0" t="0" r="635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28" cy="210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4B1C42FE" w14:textId="77777777" w:rsidTr="00911BCC">
        <w:tc>
          <w:tcPr>
            <w:tcW w:w="1000" w:type="dxa"/>
          </w:tcPr>
          <w:p w14:paraId="6FAFDEC5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2</w:t>
            </w:r>
          </w:p>
        </w:tc>
        <w:tc>
          <w:tcPr>
            <w:tcW w:w="2119" w:type="dxa"/>
          </w:tcPr>
          <w:p w14:paraId="49021225" w14:textId="3379554D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Ввод некорректного </w:t>
            </w:r>
            <w:r>
              <w:rPr>
                <w:rFonts w:cs="Times New Roman"/>
                <w:lang w:val="en-US"/>
              </w:rPr>
              <w:t xml:space="preserve">Pin – </w:t>
            </w:r>
            <w:r>
              <w:rPr>
                <w:rFonts w:cs="Times New Roman"/>
              </w:rPr>
              <w:t xml:space="preserve">кода </w:t>
            </w:r>
          </w:p>
        </w:tc>
        <w:tc>
          <w:tcPr>
            <w:tcW w:w="2397" w:type="dxa"/>
          </w:tcPr>
          <w:p w14:paraId="6F7EE28A" w14:textId="7B83E495" w:rsidR="00E05567" w:rsidRPr="00E05567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 xml:space="preserve">Получение </w:t>
            </w:r>
            <w:r>
              <w:rPr>
                <w:rFonts w:cs="Times New Roman"/>
              </w:rPr>
              <w:t xml:space="preserve">сообщения об ошибке </w:t>
            </w:r>
            <w:r>
              <w:rPr>
                <w:rFonts w:cs="Times New Roman"/>
                <w:lang w:val="en-US"/>
              </w:rPr>
              <w:t>Pin</w:t>
            </w:r>
            <w:r w:rsidRPr="00E05567">
              <w:rPr>
                <w:rFonts w:cs="Times New Roman"/>
              </w:rPr>
              <w:t xml:space="preserve"> - </w:t>
            </w:r>
            <w:r>
              <w:rPr>
                <w:rFonts w:cs="Times New Roman"/>
              </w:rPr>
              <w:t>кода</w:t>
            </w:r>
          </w:p>
        </w:tc>
        <w:tc>
          <w:tcPr>
            <w:tcW w:w="4691" w:type="dxa"/>
          </w:tcPr>
          <w:p w14:paraId="71C5C4D0" w14:textId="1034EED5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BB208B" wp14:editId="2CA95357">
                  <wp:extent cx="2860239" cy="208526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80" cy="20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056908C2" w14:textId="77777777" w:rsidTr="00911BCC">
        <w:tc>
          <w:tcPr>
            <w:tcW w:w="1000" w:type="dxa"/>
          </w:tcPr>
          <w:p w14:paraId="1642E59D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3</w:t>
            </w:r>
          </w:p>
        </w:tc>
        <w:tc>
          <w:tcPr>
            <w:tcW w:w="2119" w:type="dxa"/>
          </w:tcPr>
          <w:p w14:paraId="1F6F7B9F" w14:textId="33CA4ECD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пустого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</w:p>
        </w:tc>
        <w:tc>
          <w:tcPr>
            <w:tcW w:w="2397" w:type="dxa"/>
          </w:tcPr>
          <w:p w14:paraId="12E65676" w14:textId="2F8C2941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Получение сообщения о пустом </w:t>
            </w:r>
            <w:proofErr w:type="spellStart"/>
            <w:r>
              <w:rPr>
                <w:rFonts w:cs="Times New Roman"/>
              </w:rPr>
              <w:t>твите</w:t>
            </w:r>
            <w:proofErr w:type="spellEnd"/>
          </w:p>
        </w:tc>
        <w:tc>
          <w:tcPr>
            <w:tcW w:w="4691" w:type="dxa"/>
          </w:tcPr>
          <w:p w14:paraId="298F9C39" w14:textId="138C31ED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6410CA" wp14:editId="24CC8C6B">
                  <wp:extent cx="2825486" cy="2049816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909" cy="205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6963E858" w14:textId="77777777" w:rsidTr="00911BCC">
        <w:tc>
          <w:tcPr>
            <w:tcW w:w="1000" w:type="dxa"/>
          </w:tcPr>
          <w:p w14:paraId="2981A9FC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4</w:t>
            </w:r>
          </w:p>
        </w:tc>
        <w:tc>
          <w:tcPr>
            <w:tcW w:w="2119" w:type="dxa"/>
          </w:tcPr>
          <w:p w14:paraId="6E62E22A" w14:textId="3201FD45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 xml:space="preserve"> размером больше 280 символов</w:t>
            </w:r>
          </w:p>
        </w:tc>
        <w:tc>
          <w:tcPr>
            <w:tcW w:w="2397" w:type="dxa"/>
          </w:tcPr>
          <w:p w14:paraId="628B593F" w14:textId="52A70553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>Размер вводимого текста ограничен 280 символами, больше ввести не является возможным</w:t>
            </w:r>
          </w:p>
        </w:tc>
        <w:tc>
          <w:tcPr>
            <w:tcW w:w="4691" w:type="dxa"/>
          </w:tcPr>
          <w:p w14:paraId="16EBA69F" w14:textId="5C47765C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4A095" wp14:editId="52DF8F3E">
                  <wp:extent cx="2916546" cy="2118947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21" cy="212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49B6AF7D" w14:textId="77777777" w:rsidTr="00911BCC">
        <w:tc>
          <w:tcPr>
            <w:tcW w:w="1000" w:type="dxa"/>
          </w:tcPr>
          <w:p w14:paraId="38D555DB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5</w:t>
            </w:r>
          </w:p>
        </w:tc>
        <w:tc>
          <w:tcPr>
            <w:tcW w:w="2119" w:type="dxa"/>
          </w:tcPr>
          <w:p w14:paraId="6B4B7CE3" w14:textId="52EDF4E5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Tweet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4A02F17F" w14:textId="67DE086E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DF777AA" w14:textId="29D26757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D34FA6" wp14:editId="26ED1696">
                  <wp:extent cx="2895581" cy="2106154"/>
                  <wp:effectExtent l="0" t="0" r="635" b="889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41" cy="210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27704B45" w14:textId="77777777" w:rsidTr="00911BCC">
        <w:tc>
          <w:tcPr>
            <w:tcW w:w="1000" w:type="dxa"/>
          </w:tcPr>
          <w:p w14:paraId="00773CA2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6</w:t>
            </w:r>
          </w:p>
        </w:tc>
        <w:tc>
          <w:tcPr>
            <w:tcW w:w="2119" w:type="dxa"/>
          </w:tcPr>
          <w:p w14:paraId="795DCDBE" w14:textId="138BC91D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1EAAE963" w14:textId="495B3555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1DC8479E" w14:textId="048FA1A1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384773" wp14:editId="46BC4F1B">
                  <wp:extent cx="2873210" cy="2089882"/>
                  <wp:effectExtent l="0" t="0" r="3810" b="571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04" cy="209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720C952D" w14:textId="77777777" w:rsidTr="00911BCC">
        <w:tc>
          <w:tcPr>
            <w:tcW w:w="1000" w:type="dxa"/>
          </w:tcPr>
          <w:p w14:paraId="1A046BDD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7</w:t>
            </w:r>
          </w:p>
        </w:tc>
        <w:tc>
          <w:tcPr>
            <w:tcW w:w="2119" w:type="dxa"/>
          </w:tcPr>
          <w:p w14:paraId="36AAAFF0" w14:textId="7303123C" w:rsidR="000B760E" w:rsidRPr="00E114B7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более 15 раз за 15 минут</w:t>
            </w:r>
            <w:r w:rsidRPr="000B760E">
              <w:rPr>
                <w:rFonts w:cs="Times New Roman"/>
              </w:rPr>
              <w:t xml:space="preserve"> (</w:t>
            </w:r>
            <w:r>
              <w:rPr>
                <w:rFonts w:cs="Times New Roman"/>
              </w:rPr>
              <w:t>ограничение Твиттера)</w:t>
            </w:r>
          </w:p>
        </w:tc>
        <w:tc>
          <w:tcPr>
            <w:tcW w:w="2397" w:type="dxa"/>
          </w:tcPr>
          <w:p w14:paraId="4D2C5BEF" w14:textId="5A3E7DF2" w:rsidR="000B760E" w:rsidRPr="000B760E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  <w:r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4691" w:type="dxa"/>
          </w:tcPr>
          <w:p w14:paraId="39CFC02F" w14:textId="603E9C5F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01C1FA" wp14:editId="5ADFD3D7">
                  <wp:extent cx="2866770" cy="2088819"/>
                  <wp:effectExtent l="0" t="0" r="0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619" cy="209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B7" w:rsidRPr="00C61BC0" w14:paraId="59559749" w14:textId="77777777" w:rsidTr="00911BCC">
        <w:tc>
          <w:tcPr>
            <w:tcW w:w="1000" w:type="dxa"/>
          </w:tcPr>
          <w:p w14:paraId="67C3D1D6" w14:textId="77777777" w:rsidR="00E114B7" w:rsidRPr="00C61BC0" w:rsidRDefault="00E114B7" w:rsidP="00E114B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8</w:t>
            </w:r>
          </w:p>
        </w:tc>
        <w:tc>
          <w:tcPr>
            <w:tcW w:w="2119" w:type="dxa"/>
          </w:tcPr>
          <w:p w14:paraId="5E55ED8F" w14:textId="11700486" w:rsidR="00E114B7" w:rsidRPr="00E114B7" w:rsidRDefault="00E114B7" w:rsidP="00E114B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>, который был недавно отправлен (ограничение Твиттера)</w:t>
            </w:r>
          </w:p>
        </w:tc>
        <w:tc>
          <w:tcPr>
            <w:tcW w:w="2397" w:type="dxa"/>
          </w:tcPr>
          <w:p w14:paraId="21877997" w14:textId="5C3BA9CC" w:rsidR="00E114B7" w:rsidRPr="00E114B7" w:rsidRDefault="00E114B7" w:rsidP="00E114B7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5506C3F" w14:textId="7645633E" w:rsidR="00E114B7" w:rsidRPr="00C61BC0" w:rsidRDefault="00E114B7" w:rsidP="00E114B7">
            <w:pPr>
              <w:jc w:val="center"/>
              <w:rPr>
                <w:rFonts w:cs="Times New Roman"/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FD2E8B" wp14:editId="01DAA2DC">
                  <wp:extent cx="2893164" cy="2110487"/>
                  <wp:effectExtent l="0" t="0" r="2540" b="444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484" cy="211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8BBA4" w14:textId="4812CD6F" w:rsidR="007529CC" w:rsidRPr="00E05567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</w:pPr>
    </w:p>
    <w:p w14:paraId="4839301E" w14:textId="1A433D9F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09FB1F7" w14:textId="1B988D77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0435A52" w14:textId="026BD5C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390DA13" w14:textId="60F982F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695BEA0" w14:textId="21511761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EC1BDB" w14:textId="7F968545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9F13772" w14:textId="5F12D3D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BD61D6" w14:textId="35A6C8C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026CF43" w14:textId="01AD465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30D53D" w14:textId="164039C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C9D5FA" w14:textId="245FE31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D6AC8DD" w14:textId="11E056C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448A533" w14:textId="509A519A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B397097" w14:textId="48AB8B0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800E806" w14:textId="07A1455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705B81" w14:textId="6BBB123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2B6CD22" w14:textId="6A49853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8926D7" w14:textId="3F6510E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73DDC1" w14:textId="3FCD4F0F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5C1ED7D" w14:textId="65A12C88" w:rsidR="007529CC" w:rsidRDefault="007529CC" w:rsidP="00E114B7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CE3E2DE" w14:textId="230ABCDC" w:rsidR="00E114B7" w:rsidRDefault="00E114B7" w:rsidP="00E114B7">
      <w:pPr>
        <w:spacing w:line="240" w:lineRule="auto"/>
        <w:rPr>
          <w:b/>
          <w:szCs w:val="28"/>
        </w:rPr>
      </w:pPr>
      <w:r>
        <w:rPr>
          <w:b/>
          <w:szCs w:val="28"/>
        </w:rPr>
        <w:lastRenderedPageBreak/>
        <w:t xml:space="preserve">       </w:t>
      </w:r>
      <w:r>
        <w:rPr>
          <w:b/>
          <w:szCs w:val="28"/>
        </w:rPr>
        <w:tab/>
        <w:t>5</w:t>
      </w:r>
      <w:r>
        <w:rPr>
          <w:szCs w:val="28"/>
        </w:rPr>
        <w:t xml:space="preserve"> </w:t>
      </w:r>
      <w:r>
        <w:rPr>
          <w:b/>
          <w:szCs w:val="28"/>
        </w:rPr>
        <w:t>РУКОВОДСТВО ПОЛЬЗОВАТЕЛЯ</w:t>
      </w:r>
    </w:p>
    <w:p w14:paraId="5D832D9F" w14:textId="49AB3213" w:rsidR="00E114B7" w:rsidRDefault="00E114B7" w:rsidP="00E114B7">
      <w:pPr>
        <w:tabs>
          <w:tab w:val="left" w:pos="2025"/>
        </w:tabs>
        <w:spacing w:line="240" w:lineRule="auto"/>
        <w:ind w:firstLine="567"/>
        <w:rPr>
          <w:szCs w:val="28"/>
        </w:rPr>
      </w:pPr>
      <w:r>
        <w:rPr>
          <w:szCs w:val="28"/>
        </w:rPr>
        <w:t>После запуска приложения, пользователь видит окно, представленное на рисунке 5.1.</w:t>
      </w:r>
    </w:p>
    <w:p w14:paraId="42F135DF" w14:textId="1F61599E" w:rsidR="00E114B7" w:rsidRDefault="00E114B7" w:rsidP="00136CFF">
      <w:pPr>
        <w:spacing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C3E65C4" wp14:editId="2632152B">
            <wp:simplePos x="0" y="0"/>
            <wp:positionH relativeFrom="margin">
              <wp:posOffset>-635</wp:posOffset>
            </wp:positionH>
            <wp:positionV relativeFrom="paragraph">
              <wp:posOffset>296767</wp:posOffset>
            </wp:positionV>
            <wp:extent cx="5940425" cy="4328160"/>
            <wp:effectExtent l="0" t="0" r="3175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C90A4" w14:textId="77777777" w:rsidR="00E114B7" w:rsidRPr="0091093C" w:rsidRDefault="00E114B7" w:rsidP="00E114B7">
      <w:pPr>
        <w:spacing w:line="240" w:lineRule="auto"/>
        <w:jc w:val="center"/>
      </w:pPr>
    </w:p>
    <w:p w14:paraId="0935BB3F" w14:textId="1197F667" w:rsidR="00E114B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.1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Начальный экран</w:t>
      </w:r>
    </w:p>
    <w:p w14:paraId="6D5D274A" w14:textId="77777777" w:rsidR="00E114B7" w:rsidRPr="0044485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</w:p>
    <w:p w14:paraId="29B9460F" w14:textId="4F27EEA0" w:rsidR="00E114B7" w:rsidRPr="0091093C" w:rsidRDefault="00E114B7" w:rsidP="00E114B7">
      <w:pPr>
        <w:ind w:left="60"/>
        <w:jc w:val="both"/>
        <w:rPr>
          <w:szCs w:val="28"/>
        </w:rPr>
      </w:pPr>
      <w:r>
        <w:rPr>
          <w:szCs w:val="28"/>
        </w:rPr>
        <w:t xml:space="preserve">      </w:t>
      </w:r>
      <w:r>
        <w:rPr>
          <w:szCs w:val="28"/>
        </w:rPr>
        <w:tab/>
        <w:t xml:space="preserve">После нажатия на кнопку </w:t>
      </w:r>
      <w:r w:rsidR="00136CFF">
        <w:rPr>
          <w:szCs w:val="28"/>
          <w:lang w:val="en-US"/>
        </w:rPr>
        <w:t>Log</w:t>
      </w:r>
      <w:r w:rsidR="00136CFF" w:rsidRPr="00136CFF">
        <w:rPr>
          <w:szCs w:val="28"/>
        </w:rPr>
        <w:t xml:space="preserve"> </w:t>
      </w:r>
      <w:r w:rsidR="00136CFF">
        <w:rPr>
          <w:szCs w:val="28"/>
          <w:lang w:val="en-US"/>
        </w:rPr>
        <w:t>in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открывается официальный сайт Твиттера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(рис 5.2)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и просит подтверждения для использования аккаунта пользователя в приложении.</w:t>
      </w:r>
    </w:p>
    <w:p w14:paraId="43C170CF" w14:textId="41ADA3FD" w:rsidR="00E114B7" w:rsidRPr="0091093C" w:rsidRDefault="00E114B7" w:rsidP="00E114B7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FEA806" wp14:editId="19A0EF39">
            <wp:extent cx="5940425" cy="54705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9A5A" w14:textId="3348B056" w:rsidR="00E114B7" w:rsidRPr="00E114B7" w:rsidRDefault="00E114B7" w:rsidP="00E114B7">
      <w:pPr>
        <w:ind w:left="60"/>
        <w:jc w:val="center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</w:t>
      </w:r>
      <w:r>
        <w:rPr>
          <w:szCs w:val="28"/>
        </w:rPr>
        <w:t>2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Запрос подтверждения авторизации</w:t>
      </w:r>
    </w:p>
    <w:p w14:paraId="115B50C8" w14:textId="77777777" w:rsidR="00E114B7" w:rsidRDefault="00E114B7" w:rsidP="00B1226A">
      <w:pPr>
        <w:overflowPunct w:val="0"/>
        <w:autoSpaceDE w:val="0"/>
        <w:autoSpaceDN w:val="0"/>
        <w:adjustRightInd w:val="0"/>
        <w:spacing w:line="240" w:lineRule="auto"/>
        <w:jc w:val="both"/>
        <w:textAlignment w:val="baseline"/>
        <w:rPr>
          <w:b/>
        </w:rPr>
      </w:pPr>
    </w:p>
    <w:p w14:paraId="7736B34A" w14:textId="19F57A31" w:rsidR="00E114B7" w:rsidRPr="00E114B7" w:rsidRDefault="00E114B7" w:rsidP="00B1226A">
      <w:pPr>
        <w:ind w:firstLine="567"/>
        <w:jc w:val="both"/>
        <w:rPr>
          <w:szCs w:val="28"/>
        </w:rPr>
      </w:pPr>
      <w:r>
        <w:rPr>
          <w:szCs w:val="28"/>
        </w:rPr>
        <w:t xml:space="preserve">После подтверждения пользователь получает </w:t>
      </w:r>
      <w:r>
        <w:rPr>
          <w:szCs w:val="28"/>
          <w:lang w:val="en-US"/>
        </w:rPr>
        <w:t>Pin</w:t>
      </w:r>
      <w:r w:rsidRPr="00E114B7">
        <w:rPr>
          <w:szCs w:val="28"/>
        </w:rPr>
        <w:t xml:space="preserve"> </w:t>
      </w:r>
      <w:r>
        <w:rPr>
          <w:szCs w:val="28"/>
        </w:rPr>
        <w:t>–</w:t>
      </w:r>
      <w:r w:rsidRPr="00E114B7">
        <w:rPr>
          <w:szCs w:val="28"/>
        </w:rPr>
        <w:t xml:space="preserve"> </w:t>
      </w:r>
      <w:r>
        <w:rPr>
          <w:szCs w:val="28"/>
        </w:rPr>
        <w:t>код (рис 5.3), который надо ввести в приложение для дальнейшей работы</w:t>
      </w:r>
      <w:r w:rsidR="00136CFF">
        <w:rPr>
          <w:szCs w:val="28"/>
        </w:rPr>
        <w:t xml:space="preserve"> (рис 5.4)</w:t>
      </w:r>
      <w:r>
        <w:rPr>
          <w:szCs w:val="28"/>
        </w:rPr>
        <w:t>.</w:t>
      </w:r>
    </w:p>
    <w:p w14:paraId="0889054A" w14:textId="24B15243" w:rsidR="00E114B7" w:rsidRPr="0091093C" w:rsidRDefault="00E114B7" w:rsidP="00E114B7">
      <w:pPr>
        <w:ind w:firstLine="567"/>
        <w:rPr>
          <w:szCs w:val="28"/>
        </w:rPr>
      </w:pPr>
    </w:p>
    <w:p w14:paraId="0B9C8E79" w14:textId="2114E87D" w:rsidR="00E114B7" w:rsidRDefault="00E114B7" w:rsidP="00E114B7">
      <w:pPr>
        <w:ind w:firstLine="567"/>
        <w:rPr>
          <w:szCs w:val="28"/>
        </w:rPr>
      </w:pPr>
    </w:p>
    <w:p w14:paraId="34669216" w14:textId="692AB8D9" w:rsidR="00E114B7" w:rsidRDefault="00E114B7" w:rsidP="00E114B7">
      <w:pPr>
        <w:ind w:firstLine="567"/>
        <w:rPr>
          <w:szCs w:val="28"/>
        </w:rPr>
      </w:pPr>
    </w:p>
    <w:p w14:paraId="04234191" w14:textId="63382B24" w:rsidR="00E114B7" w:rsidRDefault="00E114B7" w:rsidP="00E114B7">
      <w:pPr>
        <w:ind w:firstLine="567"/>
        <w:rPr>
          <w:szCs w:val="28"/>
        </w:rPr>
      </w:pPr>
    </w:p>
    <w:p w14:paraId="276C00F4" w14:textId="3EDD3646" w:rsidR="00E114B7" w:rsidRDefault="00E114B7" w:rsidP="00E114B7">
      <w:pPr>
        <w:ind w:firstLine="567"/>
        <w:rPr>
          <w:szCs w:val="28"/>
        </w:rPr>
      </w:pPr>
    </w:p>
    <w:p w14:paraId="3A3501F6" w14:textId="701CBD56" w:rsidR="00E114B7" w:rsidRDefault="00E114B7" w:rsidP="00E114B7">
      <w:pPr>
        <w:ind w:firstLine="567"/>
        <w:rPr>
          <w:szCs w:val="28"/>
        </w:rPr>
      </w:pPr>
    </w:p>
    <w:p w14:paraId="3B374B6C" w14:textId="064A3D71" w:rsidR="00136CFF" w:rsidRPr="00136CFF" w:rsidRDefault="00E114B7" w:rsidP="00136CFF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103095F8" wp14:editId="3E9FADD3">
            <wp:simplePos x="0" y="0"/>
            <wp:positionH relativeFrom="margin">
              <wp:align>center</wp:align>
            </wp:positionH>
            <wp:positionV relativeFrom="paragraph">
              <wp:posOffset>512</wp:posOffset>
            </wp:positionV>
            <wp:extent cx="4762500" cy="3011805"/>
            <wp:effectExtent l="0" t="0" r="0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F671C" w14:textId="6F0D2447" w:rsidR="00E114B7" w:rsidRPr="00E114B7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0AA6C422" wp14:editId="7FB769EC">
            <wp:simplePos x="0" y="0"/>
            <wp:positionH relativeFrom="margin">
              <wp:align>center</wp:align>
            </wp:positionH>
            <wp:positionV relativeFrom="paragraph">
              <wp:posOffset>511464</wp:posOffset>
            </wp:positionV>
            <wp:extent cx="5415280" cy="3938905"/>
            <wp:effectExtent l="0" t="0" r="0" b="444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4B7">
        <w:rPr>
          <w:szCs w:val="28"/>
        </w:rPr>
        <w:t>Рисунок 5.3</w:t>
      </w:r>
      <w:r w:rsidR="00E114B7" w:rsidRPr="002D160B">
        <w:rPr>
          <w:szCs w:val="28"/>
        </w:rPr>
        <w:t xml:space="preserve"> </w:t>
      </w:r>
      <w:r w:rsidR="00E114B7">
        <w:rPr>
          <w:szCs w:val="28"/>
        </w:rPr>
        <w:sym w:font="Symbol" w:char="F02D"/>
      </w:r>
      <w:r w:rsidR="00E114B7">
        <w:rPr>
          <w:szCs w:val="28"/>
        </w:rPr>
        <w:t xml:space="preserve"> полученный </w:t>
      </w:r>
      <w:r w:rsidR="00E114B7">
        <w:rPr>
          <w:szCs w:val="28"/>
          <w:lang w:val="en-US"/>
        </w:rPr>
        <w:t>Pin</w:t>
      </w:r>
      <w:r w:rsidR="00E114B7" w:rsidRPr="00136CFF">
        <w:rPr>
          <w:szCs w:val="28"/>
        </w:rPr>
        <w:t xml:space="preserve"> - </w:t>
      </w:r>
      <w:r w:rsidR="00E114B7">
        <w:rPr>
          <w:szCs w:val="28"/>
        </w:rPr>
        <w:t>код</w:t>
      </w:r>
    </w:p>
    <w:p w14:paraId="73F72C7A" w14:textId="2DFD720D" w:rsidR="00E114B7" w:rsidRPr="0091093C" w:rsidRDefault="00E114B7" w:rsidP="00E114B7">
      <w:pPr>
        <w:ind w:firstLine="567"/>
        <w:rPr>
          <w:szCs w:val="28"/>
        </w:rPr>
      </w:pPr>
    </w:p>
    <w:p w14:paraId="00E9C409" w14:textId="01FA90E4" w:rsidR="00E114B7" w:rsidRDefault="00136CFF" w:rsidP="00136CFF">
      <w:pPr>
        <w:ind w:left="60"/>
        <w:jc w:val="center"/>
        <w:rPr>
          <w:szCs w:val="28"/>
        </w:rPr>
      </w:pPr>
      <w:r>
        <w:rPr>
          <w:szCs w:val="28"/>
        </w:rPr>
        <w:t>Рисунок 5.4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поле для ввода </w:t>
      </w:r>
      <w:r>
        <w:rPr>
          <w:szCs w:val="28"/>
          <w:lang w:val="en-US"/>
        </w:rPr>
        <w:t>Pin</w:t>
      </w:r>
      <w:r w:rsidRPr="00136CFF">
        <w:rPr>
          <w:szCs w:val="28"/>
        </w:rPr>
        <w:t xml:space="preserve"> </w:t>
      </w:r>
      <w:r>
        <w:rPr>
          <w:szCs w:val="28"/>
        </w:rPr>
        <w:t>–</w:t>
      </w:r>
      <w:r w:rsidRPr="00136CFF">
        <w:rPr>
          <w:szCs w:val="28"/>
        </w:rPr>
        <w:t xml:space="preserve"> </w:t>
      </w:r>
      <w:r>
        <w:rPr>
          <w:szCs w:val="28"/>
        </w:rPr>
        <w:t>кода</w:t>
      </w:r>
    </w:p>
    <w:p w14:paraId="50EA8097" w14:textId="187F3C21" w:rsidR="00136CFF" w:rsidRDefault="00136CFF" w:rsidP="00136CFF">
      <w:pPr>
        <w:ind w:left="60"/>
        <w:jc w:val="center"/>
        <w:rPr>
          <w:szCs w:val="28"/>
        </w:rPr>
      </w:pPr>
    </w:p>
    <w:p w14:paraId="64328864" w14:textId="33F3602D" w:rsidR="00136CFF" w:rsidRDefault="00136CFF" w:rsidP="00136CFF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75CBB21F" wp14:editId="52941D35">
            <wp:simplePos x="0" y="0"/>
            <wp:positionH relativeFrom="margin">
              <wp:align>left</wp:align>
            </wp:positionH>
            <wp:positionV relativeFrom="paragraph">
              <wp:posOffset>636360</wp:posOffset>
            </wp:positionV>
            <wp:extent cx="5940425" cy="4328160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ab/>
        <w:t xml:space="preserve">После ввода </w:t>
      </w:r>
      <w:r>
        <w:rPr>
          <w:szCs w:val="28"/>
          <w:lang w:val="en-US"/>
        </w:rPr>
        <w:t>Pin</w:t>
      </w:r>
      <w:r>
        <w:rPr>
          <w:szCs w:val="28"/>
        </w:rPr>
        <w:t xml:space="preserve"> - кода происходит вход в аккаунт пользователя и основное окно изменяется (рис 5.5).</w:t>
      </w:r>
    </w:p>
    <w:p w14:paraId="3D52067E" w14:textId="37D2FAFC" w:rsidR="00136CFF" w:rsidRPr="00136CFF" w:rsidRDefault="00136CFF" w:rsidP="00136CFF">
      <w:pPr>
        <w:ind w:left="60"/>
        <w:rPr>
          <w:szCs w:val="28"/>
        </w:rPr>
      </w:pPr>
    </w:p>
    <w:p w14:paraId="50037ED9" w14:textId="77998E0D" w:rsidR="00136CFF" w:rsidRPr="00136CFF" w:rsidRDefault="00136CFF" w:rsidP="00136CFF">
      <w:pPr>
        <w:ind w:left="60"/>
        <w:jc w:val="center"/>
        <w:rPr>
          <w:noProof/>
          <w:lang w:eastAsia="ru-RU"/>
        </w:rPr>
      </w:pPr>
      <w:r>
        <w:rPr>
          <w:szCs w:val="28"/>
        </w:rPr>
        <w:t>Рисунок 5.5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Основное окно после входа в аккаунт</w:t>
      </w:r>
    </w:p>
    <w:p w14:paraId="2CFBD21F" w14:textId="3C8242F6" w:rsidR="00136CFF" w:rsidRDefault="00136CFF" w:rsidP="00136CFF">
      <w:pPr>
        <w:ind w:left="60"/>
        <w:jc w:val="both"/>
        <w:rPr>
          <w:noProof/>
          <w:lang w:eastAsia="ru-RU"/>
        </w:rPr>
      </w:pPr>
    </w:p>
    <w:p w14:paraId="6C4FBDDE" w14:textId="55AFD923" w:rsid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ab/>
        <w:t xml:space="preserve">Пользователь может отправлять твиты, просматривать последние 20 твитов друзей и последние 20 собственных твитов, а также обновлять данные. </w:t>
      </w:r>
    </w:p>
    <w:p w14:paraId="24950D3E" w14:textId="0275CE6C" w:rsidR="00136CFF" w:rsidRP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При необходимости можно выйти из аккаунта нажав на кнопку </w:t>
      </w:r>
      <w:r>
        <w:rPr>
          <w:noProof/>
          <w:lang w:val="en-US" w:eastAsia="ru-RU"/>
        </w:rPr>
        <w:t>Log</w:t>
      </w:r>
      <w:r w:rsidRPr="00136CFF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out</w:t>
      </w:r>
      <w:r>
        <w:rPr>
          <w:noProof/>
          <w:lang w:eastAsia="ru-RU"/>
        </w:rPr>
        <w:t>. В таком случае пользователь  попадет на начальный экран.</w:t>
      </w:r>
    </w:p>
    <w:p w14:paraId="02A4492F" w14:textId="4A0BCADC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417239AE" w14:textId="11B4D19F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0DA82D9" w14:textId="502064F3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05CD9C04" w14:textId="0C940449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25750F88" w14:textId="6585C5A0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631F879" w14:textId="74C5254C" w:rsidR="007529CC" w:rsidRDefault="007529CC" w:rsidP="00136CFF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EE58594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174652">
        <w:rPr>
          <w:b/>
        </w:rPr>
        <w:lastRenderedPageBreak/>
        <w:t>ЗАКЛЮЧЕНИЕ</w:t>
      </w:r>
    </w:p>
    <w:p w14:paraId="46AF9B41" w14:textId="2054F21C" w:rsidR="00C61BC0" w:rsidRPr="00C61BC0" w:rsidRDefault="00C61BC0" w:rsidP="00B1226A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Мной было создано программное средство — </w:t>
      </w:r>
      <w:r w:rsidR="00136CFF">
        <w:rPr>
          <w:rFonts w:cs="Times New Roman"/>
        </w:rPr>
        <w:t>Твиттер</w:t>
      </w:r>
      <w:r w:rsidR="00136CFF" w:rsidRPr="00136CFF">
        <w:rPr>
          <w:rFonts w:cs="Times New Roman"/>
        </w:rPr>
        <w:t xml:space="preserve"> - </w:t>
      </w:r>
      <w:r w:rsidR="00136CFF">
        <w:rPr>
          <w:rFonts w:cs="Times New Roman"/>
        </w:rPr>
        <w:t>клиент</w:t>
      </w:r>
      <w:r w:rsidRPr="00C61BC0">
        <w:rPr>
          <w:rFonts w:cs="Times New Roman"/>
        </w:rPr>
        <w:t xml:space="preserve">, позволяющее осуществлять доступ и взаимодействие </w:t>
      </w:r>
      <w:r w:rsidR="00136CFF">
        <w:rPr>
          <w:rFonts w:cs="Times New Roman"/>
        </w:rPr>
        <w:t>с аккаунтом пользователя в социальной сети Твиттер</w:t>
      </w:r>
      <w:r w:rsidRPr="00C61BC0">
        <w:rPr>
          <w:rFonts w:cs="Times New Roman"/>
        </w:rPr>
        <w:t xml:space="preserve"> . </w:t>
      </w:r>
    </w:p>
    <w:p w14:paraId="15B99113" w14:textId="2069ADD9" w:rsidR="00C61BC0" w:rsidRPr="00C61BC0" w:rsidRDefault="00C61BC0" w:rsidP="00B1226A">
      <w:pPr>
        <w:ind w:firstLine="708"/>
        <w:jc w:val="both"/>
        <w:rPr>
          <w:rFonts w:cs="Times New Roman"/>
        </w:rPr>
      </w:pPr>
      <w:r w:rsidRPr="00C61BC0">
        <w:rPr>
          <w:rFonts w:cs="Times New Roman"/>
        </w:rPr>
        <w:t xml:space="preserve">В процессе создания данного проекта мной были изучены некоторые особенности языка программирования высокого уровня </w:t>
      </w:r>
      <w:r w:rsidR="00136CFF">
        <w:rPr>
          <w:rFonts w:cs="Times New Roman"/>
          <w:lang w:val="en-US"/>
        </w:rPr>
        <w:t>Java</w:t>
      </w:r>
      <w:r w:rsidR="00136CFF">
        <w:rPr>
          <w:rFonts w:cs="Times New Roman"/>
        </w:rPr>
        <w:t>,</w:t>
      </w:r>
      <w:r w:rsidR="00136CFF" w:rsidRPr="00136CFF">
        <w:rPr>
          <w:rFonts w:cs="Times New Roman"/>
        </w:rPr>
        <w:t xml:space="preserve"> </w:t>
      </w:r>
      <w:r w:rsidRPr="00C61BC0">
        <w:rPr>
          <w:rFonts w:cs="Times New Roman"/>
        </w:rPr>
        <w:t xml:space="preserve">были получены навыки работы с этим языком, а также с </w:t>
      </w:r>
      <w:r w:rsidR="00136CFF">
        <w:rPr>
          <w:rFonts w:eastAsia="Calibri" w:cs="Times New Roman"/>
          <w:szCs w:val="28"/>
          <w:lang w:val="en-US" w:eastAsia="en-US"/>
        </w:rPr>
        <w:t>JavaFX</w:t>
      </w:r>
      <w:r w:rsidRPr="00C61BC0">
        <w:rPr>
          <w:rFonts w:cs="Times New Roman"/>
        </w:rPr>
        <w:t xml:space="preserve">. </w:t>
      </w:r>
      <w:r w:rsidR="00136CFF">
        <w:rPr>
          <w:rFonts w:cs="Times New Roman"/>
        </w:rPr>
        <w:t>Также б</w:t>
      </w:r>
      <w:r w:rsidRPr="00C61BC0">
        <w:rPr>
          <w:rFonts w:cs="Times New Roman"/>
        </w:rPr>
        <w:t xml:space="preserve">ыли получены </w:t>
      </w:r>
      <w:r w:rsidR="00136CFF">
        <w:rPr>
          <w:rFonts w:cs="Times New Roman"/>
        </w:rPr>
        <w:t xml:space="preserve">и закреплены </w:t>
      </w:r>
      <w:r w:rsidRPr="00C61BC0">
        <w:rPr>
          <w:rFonts w:cs="Times New Roman"/>
        </w:rPr>
        <w:t>навыки в объектно-ориентированном программировании.</w:t>
      </w:r>
    </w:p>
    <w:p w14:paraId="6C8522D6" w14:textId="77777777" w:rsidR="00DD2B7F" w:rsidRPr="00C61BC0" w:rsidRDefault="00DD2B7F" w:rsidP="00DD2B7F">
      <w:pPr>
        <w:rPr>
          <w:rFonts w:cs="Times New Roman"/>
        </w:rPr>
      </w:pPr>
    </w:p>
    <w:p w14:paraId="25323385" w14:textId="11EF31A3" w:rsidR="00C61BC0" w:rsidRPr="00C61BC0" w:rsidRDefault="00C61BC0">
      <w:pPr>
        <w:rPr>
          <w:rFonts w:cs="Times New Roman"/>
        </w:rPr>
      </w:pPr>
      <w:r w:rsidRPr="00C61BC0">
        <w:rPr>
          <w:rFonts w:cs="Times New Roman"/>
        </w:rPr>
        <w:br w:type="page"/>
      </w:r>
    </w:p>
    <w:p w14:paraId="36A3425C" w14:textId="084C5B29" w:rsidR="00C61BC0" w:rsidRDefault="00C61BC0" w:rsidP="00C61BC0">
      <w:pPr>
        <w:pStyle w:val="10"/>
        <w:rPr>
          <w:rFonts w:ascii="Times New Roman" w:hAnsi="Times New Roman" w:cs="Times New Roman"/>
        </w:rPr>
      </w:pPr>
      <w:bookmarkStart w:id="0" w:name="_Toc515330979"/>
      <w:r w:rsidRPr="00C61BC0">
        <w:rPr>
          <w:rFonts w:ascii="Times New Roman" w:hAnsi="Times New Roman" w:cs="Times New Roman"/>
        </w:rPr>
        <w:lastRenderedPageBreak/>
        <w:t>СПИСОК ИСПОЛЬЗОВАННОЙ ЛИТЕРАТУРЫ</w:t>
      </w:r>
      <w:bookmarkEnd w:id="0"/>
    </w:p>
    <w:p w14:paraId="7451EDE3" w14:textId="77777777" w:rsidR="00911BCC" w:rsidRPr="00911BCC" w:rsidRDefault="00911BCC" w:rsidP="00911BCC"/>
    <w:p w14:paraId="3035977E" w14:textId="7074BE40" w:rsidR="00C61BC0" w:rsidRPr="00911BCC" w:rsidRDefault="00911BCC" w:rsidP="00911BCC">
      <w:pPr>
        <w:pStyle w:val="ae"/>
        <w:ind w:left="0" w:firstLine="709"/>
        <w:jc w:val="both"/>
      </w:pPr>
      <w:r w:rsidRPr="00C724E8">
        <w:rPr>
          <w:szCs w:val="28"/>
        </w:rPr>
        <w:t>[</w:t>
      </w:r>
      <w:r>
        <w:rPr>
          <w:szCs w:val="28"/>
        </w:rPr>
        <w:t>1]</w:t>
      </w:r>
      <w:r>
        <w:rPr>
          <w:szCs w:val="28"/>
          <w:lang w:val="en-US"/>
        </w:rPr>
        <w:t xml:space="preserve"> </w:t>
      </w:r>
      <w:r>
        <w:t>ГОСТ 19.701-90. Единая система программной документации. Сх</w:t>
      </w:r>
      <w:r>
        <w:t>е</w:t>
      </w:r>
      <w:r>
        <w:t>мы алгоритмов, программ, данных и систем. Условные обозначения и прав</w:t>
      </w:r>
      <w:r>
        <w:t>и</w:t>
      </w:r>
      <w:r>
        <w:t>ла в</w:t>
      </w:r>
      <w:r>
        <w:t>ы</w:t>
      </w:r>
      <w:r>
        <w:t xml:space="preserve">полнения. – </w:t>
      </w:r>
      <w:proofErr w:type="spellStart"/>
      <w:r>
        <w:t>Введ</w:t>
      </w:r>
      <w:proofErr w:type="spellEnd"/>
      <w:r>
        <w:t>. 01.01.1992. – М.: Изд-во стандартов, 1991.</w:t>
      </w:r>
    </w:p>
    <w:p w14:paraId="769FC695" w14:textId="57B22D7E" w:rsid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szCs w:val="28"/>
        </w:rPr>
      </w:pPr>
      <w:r>
        <w:rPr>
          <w:rFonts w:cs="Times New Roman"/>
          <w:szCs w:val="28"/>
        </w:rPr>
        <w:tab/>
        <w:t>[</w:t>
      </w:r>
      <w:r w:rsidRPr="00911BCC">
        <w:rPr>
          <w:rFonts w:cs="Times New Roman"/>
          <w:szCs w:val="28"/>
        </w:rPr>
        <w:t>2</w:t>
      </w:r>
      <w:r w:rsidR="00C61BC0" w:rsidRPr="00C61BC0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Сайт - «</w:t>
      </w:r>
      <w:r>
        <w:rPr>
          <w:rFonts w:cs="Times New Roman"/>
          <w:szCs w:val="28"/>
          <w:lang w:val="en-US"/>
        </w:rPr>
        <w:t>Oracle</w:t>
      </w:r>
      <w:r>
        <w:rPr>
          <w:rFonts w:cs="Times New Roman"/>
          <w:szCs w:val="28"/>
        </w:rPr>
        <w:t>»</w:t>
      </w:r>
      <w:r w:rsidR="00C61BC0" w:rsidRPr="00C61BC0">
        <w:rPr>
          <w:rFonts w:cs="Times New Roman"/>
          <w:szCs w:val="28"/>
        </w:rPr>
        <w:t xml:space="preserve"> [Электронный ресурс].</w:t>
      </w:r>
      <w:r>
        <w:rPr>
          <w:rFonts w:cs="Times New Roman"/>
        </w:rPr>
        <w:t xml:space="preserve"> </w:t>
      </w:r>
      <w:r w:rsidR="00C61BC0" w:rsidRPr="00C61BC0">
        <w:rPr>
          <w:rFonts w:cs="Times New Roman"/>
        </w:rPr>
        <w:t xml:space="preserve">— </w:t>
      </w:r>
      <w:r w:rsidR="00C61BC0" w:rsidRPr="00C61BC0">
        <w:rPr>
          <w:rFonts w:cs="Times New Roman"/>
          <w:szCs w:val="28"/>
        </w:rPr>
        <w:t xml:space="preserve"> Режим доступа: </w:t>
      </w:r>
      <w:hyperlink r:id="rId28" w:history="1">
        <w:r w:rsidRPr="00E54561">
          <w:rPr>
            <w:rStyle w:val="ad"/>
            <w:rFonts w:cs="Times New Roman"/>
            <w:szCs w:val="28"/>
          </w:rPr>
          <w:t>https://www.oracle.com/index.html</w:t>
        </w:r>
      </w:hyperlink>
    </w:p>
    <w:p w14:paraId="2A9B1D51" w14:textId="4591FDB0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</w:t>
      </w:r>
      <w:r w:rsidRPr="00911BCC">
        <w:rPr>
          <w:szCs w:val="32"/>
        </w:rPr>
        <w:t>3</w:t>
      </w:r>
      <w:r>
        <w:rPr>
          <w:szCs w:val="32"/>
        </w:rPr>
        <w:t>] Сайт - «Википедия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Режим </w:t>
      </w:r>
      <w:r w:rsidRPr="00A110B9">
        <w:rPr>
          <w:szCs w:val="32"/>
        </w:rPr>
        <w:t xml:space="preserve"> </w:t>
      </w:r>
      <w:r w:rsidRPr="009248FE">
        <w:rPr>
          <w:szCs w:val="32"/>
        </w:rPr>
        <w:t xml:space="preserve">доступа: </w:t>
      </w:r>
      <w:r w:rsidRPr="00911BCC">
        <w:t>https://ru.wikipedia.org</w:t>
      </w:r>
    </w:p>
    <w:p w14:paraId="2D86E0F3" w14:textId="02F3EED4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[4] Сайт - «</w:t>
      </w:r>
      <w:r>
        <w:rPr>
          <w:szCs w:val="32"/>
          <w:lang w:val="en-US"/>
        </w:rPr>
        <w:t>Twitter</w:t>
      </w:r>
      <w:r w:rsidRPr="00911BCC">
        <w:rPr>
          <w:szCs w:val="32"/>
        </w:rPr>
        <w:t>4</w:t>
      </w:r>
      <w:r>
        <w:rPr>
          <w:szCs w:val="32"/>
          <w:lang w:val="en-US"/>
        </w:rPr>
        <w:t>j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Режим </w:t>
      </w:r>
      <w:r w:rsidRPr="00A110B9">
        <w:rPr>
          <w:szCs w:val="32"/>
        </w:rPr>
        <w:t>доступа</w:t>
      </w:r>
      <w:r w:rsidRPr="009248FE">
        <w:rPr>
          <w:szCs w:val="32"/>
        </w:rPr>
        <w:t xml:space="preserve">: </w:t>
      </w:r>
      <w:r w:rsidRPr="00911BCC">
        <w:rPr>
          <w:rFonts w:cs="Times New Roman"/>
          <w:szCs w:val="28"/>
        </w:rPr>
        <w:t>http://twitter4j.org/en/index.html</w:t>
      </w:r>
    </w:p>
    <w:p w14:paraId="58BD448A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  <w:bookmarkStart w:id="1" w:name="_Toc515330980"/>
    </w:p>
    <w:p w14:paraId="0E949342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924B2F1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8A87E0A" w14:textId="2FB02182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302481A" w14:textId="77777777" w:rsidR="00911BCC" w:rsidRPr="00911BCC" w:rsidRDefault="00911BCC" w:rsidP="00911BCC"/>
    <w:p w14:paraId="59EE2B15" w14:textId="2C506FCD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4DDDD5F" w14:textId="1AB803F1" w:rsidR="00911BCC" w:rsidRDefault="00911BCC" w:rsidP="00911BCC"/>
    <w:p w14:paraId="207BE4A8" w14:textId="7AB2A55D" w:rsidR="00911BCC" w:rsidRDefault="00911BCC" w:rsidP="00911BCC"/>
    <w:p w14:paraId="327EE183" w14:textId="09678D07" w:rsidR="00911BCC" w:rsidRDefault="00911BCC" w:rsidP="00911BCC"/>
    <w:p w14:paraId="6499F81E" w14:textId="7C056DC5" w:rsidR="00911BCC" w:rsidRDefault="00911BCC" w:rsidP="00911BCC"/>
    <w:p w14:paraId="77512090" w14:textId="4DFC330F" w:rsidR="00911BCC" w:rsidRDefault="00911BCC" w:rsidP="00911BCC"/>
    <w:p w14:paraId="5F3FB15F" w14:textId="4DC70FD5" w:rsidR="00911BCC" w:rsidRDefault="00911BCC" w:rsidP="00911BCC"/>
    <w:p w14:paraId="68B749E6" w14:textId="2C6E327B" w:rsidR="00911BCC" w:rsidRDefault="00911BCC" w:rsidP="00911BCC"/>
    <w:p w14:paraId="1A93596D" w14:textId="48AE988C" w:rsidR="00911BCC" w:rsidRDefault="00911BCC" w:rsidP="00911BCC"/>
    <w:p w14:paraId="6D1F1C48" w14:textId="02AEB964" w:rsidR="00911BCC" w:rsidRDefault="00911BCC" w:rsidP="00911BCC"/>
    <w:p w14:paraId="040AD54C" w14:textId="483171E6" w:rsidR="00911BCC" w:rsidRDefault="00911BCC" w:rsidP="00911BCC"/>
    <w:p w14:paraId="2BEB6883" w14:textId="38552828" w:rsidR="00911BCC" w:rsidRDefault="00911BCC" w:rsidP="00911BCC"/>
    <w:p w14:paraId="35F2580E" w14:textId="77777777" w:rsidR="00911BCC" w:rsidRDefault="00911BCC" w:rsidP="00911BCC"/>
    <w:bookmarkEnd w:id="1"/>
    <w:p w14:paraId="46E2BC65" w14:textId="77777777" w:rsidR="00911BCC" w:rsidRPr="00511E87" w:rsidRDefault="00911BCC" w:rsidP="00911BCC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  <w:szCs w:val="28"/>
        </w:rPr>
      </w:pPr>
      <w:r>
        <w:rPr>
          <w:b/>
          <w:szCs w:val="28"/>
        </w:rPr>
        <w:lastRenderedPageBreak/>
        <w:t>Исходный</w:t>
      </w:r>
      <w:r w:rsidRPr="00511E87">
        <w:rPr>
          <w:b/>
          <w:szCs w:val="28"/>
        </w:rPr>
        <w:t xml:space="preserve"> </w:t>
      </w:r>
      <w:r>
        <w:rPr>
          <w:b/>
          <w:szCs w:val="28"/>
        </w:rPr>
        <w:t>код</w:t>
      </w:r>
      <w:r w:rsidRPr="00511E87">
        <w:rPr>
          <w:b/>
          <w:szCs w:val="28"/>
        </w:rPr>
        <w:t xml:space="preserve"> </w:t>
      </w:r>
      <w:r>
        <w:rPr>
          <w:b/>
          <w:szCs w:val="28"/>
        </w:rPr>
        <w:t>программы</w:t>
      </w:r>
    </w:p>
    <w:p w14:paraId="3D711EAE" w14:textId="77777777" w:rsid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</w:p>
    <w:p w14:paraId="0C1247A3" w14:textId="14C750BD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Main</w:t>
      </w:r>
      <w:r w:rsidRPr="00911BCC">
        <w:rPr>
          <w:rFonts w:cs="Times New Roman"/>
          <w:b/>
          <w:szCs w:val="28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9287812" w14:textId="548305F1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sample.mainForm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javafx.application.Application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javafx.geometry.Insets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javafx.geometry.Pos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javafx.scene.control.Label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javafx.scene.layout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javafx.scene.paint.Color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javafx.scene.text.Font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sample.messageBoxes.AlertBox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sample.fonts.Fonts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sample.twitterLogin.TwitterLogin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twitter4j.*;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Application{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WINDOW_HEIGHT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WINDOW_WIDTH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boolean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Twitter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Font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User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launch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t>@Override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start(Stage window)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window.setTitle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window.setResizable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window.centerOnScreen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window.getIcons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"file:src/pics/logo.png"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font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Scene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WINDOW_WIDTH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WINDOW_HEIGHT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(scene);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.setAlignment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Pos.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LogIn());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"Press the button to 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"Welcome!"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.setPrefSize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.setHgap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LIMIT 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280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.lengthProperty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addListener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((observable,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 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().length() &gt;=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().substring(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0,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Twit(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nick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1,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String path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.getOriginalProfileImageURL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Image(path);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.setFitHeight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18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.setEditable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"What to show:"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   My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refresh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"Refresh"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.getChildren().addAll(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mainGrid.setGridLinesVisible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(true);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Twit(Twitter twitter)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(twitter 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().trim().equals(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twitter.updateStatus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"Tweeted!"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 is empty!"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Label text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 Client"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(text);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topLeftMenu.setSpacing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topRightMenu.setSpacing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.setRight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.setLeft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LogIn()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TwitterLogin.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AlertBox.display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("Message", "You are logged in", font);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 fail"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id)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.getScreenName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"Tweets: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.getStatusesCount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"Followers: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"Following: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.getFriendsCount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"Your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.getUserTimeline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 -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lastRenderedPageBreak/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"User's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.getHomeTimeline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- 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'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>}</w:t>
      </w:r>
    </w:p>
    <w:p w14:paraId="4187DBCC" w14:textId="659C154E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2FEA3DFC" w14:textId="77777777" w:rsidR="00911BCC" w:rsidRP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40C7CB41" w14:textId="181583CF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TwitterLogin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518B6EE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sample.twitterLogin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twitter4j.TwitterException;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twitter4j.TwitterFactory;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twitter4j.auth.AccessToken;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twitter4j.conf.ConfigurationBuilder;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lastRenderedPageBreak/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TwitterLogin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>Twitter LogIn()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cb.setDebugEnabled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true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setOAuthConsumerKey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"0Cj4B7jX58aBX9weNgZJ2ymks"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.setOAuthConsumerSecret(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"IcTBCn40cdBaDp3npx0QbGE7jR127Qajd5lNJbi8GrDQooTflW"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cb.build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Twitter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tf.getInstance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RequestToken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request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the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String pin;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isDesktopSupported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?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getDesktop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: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pin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(font, desktop,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pin.equals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Integer.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parseInt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NumberFormatException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twitter.getOAuthAccessToken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, 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ignored)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access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IllegalStateException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|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"Message"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"No Internet connection"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"ready to twit"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color w:val="000000"/>
          <w:lang w:val="en-US"/>
        </w:rPr>
        <w:t>twitter;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79535A33" w14:textId="70CA0CC4" w:rsidR="00390A72" w:rsidRDefault="00390A72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258B736" w14:textId="233D6565" w:rsidR="00390A72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AlertBox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87DE962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void </w:t>
      </w:r>
      <w:r w:rsidRPr="00911BCC">
        <w:rPr>
          <w:rFonts w:ascii="Source Code Pro" w:hAnsi="Source Code Pro"/>
          <w:color w:val="000000"/>
          <w:lang w:val="en-US"/>
        </w:rPr>
        <w:t>display(String title, String message, Font font)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(title);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(message);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"Ok"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(e -&gt;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300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1AF29504" w14:textId="589437A5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B2CEF96" w14:textId="276C477B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ConfirmPinBox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1E8795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javafx.geometry.Insets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lastRenderedPageBreak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private static </w:t>
      </w:r>
      <w:r w:rsidRPr="00911BCC">
        <w:rPr>
          <w:rFonts w:ascii="Source Code Pro" w:hAnsi="Source Code Pro"/>
          <w:color w:val="000000"/>
          <w:lang w:val="en-US"/>
        </w:rPr>
        <w:t xml:space="preserve">String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String display(Font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RequestToken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"Twitter"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 xml:space="preserve">(desktop !=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null </w:t>
      </w:r>
      <w:r w:rsidRPr="00911BCC">
        <w:rPr>
          <w:rFonts w:ascii="Source Code Pro" w:hAnsi="Source Code Pro"/>
          <w:color w:val="000000"/>
          <w:lang w:val="en-US"/>
        </w:rPr>
        <w:t xml:space="preserve">&amp;&amp;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desktop.isSupported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Desktop.Action.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URI.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create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requestToken.getAuthorizationURL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()));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(Exception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final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 xml:space="preserve">LIMIT = </w:t>
      </w:r>
      <w:r w:rsidRPr="00911BCC">
        <w:rPr>
          <w:rFonts w:ascii="Source Code Pro" w:hAnsi="Source Code Pro"/>
          <w:color w:val="0000FF"/>
          <w:lang w:val="en-US"/>
        </w:rPr>
        <w:t>7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tf.lengthProperty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addListener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((observable,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&gt;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>// Check if the new character is greater than LIMIT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().length() &gt;=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// if it's 11th character then just </w:t>
      </w:r>
      <w:proofErr w:type="spellStart"/>
      <w:r w:rsidRPr="00911BCC">
        <w:rPr>
          <w:rFonts w:ascii="Source Code Pro" w:hAnsi="Source Code Pro"/>
          <w:i/>
          <w:iCs/>
          <w:color w:val="808080"/>
          <w:lang w:val="en-US"/>
        </w:rPr>
        <w:t>setText</w:t>
      </w:r>
      <w:proofErr w:type="spellEnd"/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 to previous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// one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().substring(</w:t>
      </w:r>
      <w:r w:rsidRPr="00911BCC">
        <w:rPr>
          <w:rFonts w:ascii="Source Code Pro" w:hAnsi="Source Code Pro"/>
          <w:color w:val="0000FF"/>
          <w:lang w:val="en-US"/>
        </w:rPr>
        <w:t>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26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layout.setPadding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Insets(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250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window.setOnCloseRequest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i/>
          <w:iCs/>
          <w:color w:val="660E7A"/>
          <w:lang w:val="en-US"/>
        </w:rPr>
        <w:t>pin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lastRenderedPageBreak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6798B4B0" w14:textId="5E8AFE5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4D3618E" w14:textId="71E60459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Fonts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D2177CF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Fonts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(String path,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>size){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File(path)), size);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154D5DB4" w14:textId="33C571A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8A72642" w14:textId="77777777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B0F2F85" w14:textId="3870566E" w:rsidR="00390A72" w:rsidRDefault="00390A72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8B0984C" w14:textId="1F7DB48B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4840466" w14:textId="1D2BC06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28120DC" w14:textId="41881941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DA915" w14:textId="3BF8AA6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  <w:bookmarkStart w:id="2" w:name="_GoBack"/>
      <w:bookmarkEnd w:id="2"/>
    </w:p>
    <w:p w14:paraId="4DAE54C3" w14:textId="056ED33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7AA896E" w14:textId="548C14E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0BAFA7" w14:textId="4ECBACE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6B543C7" w14:textId="2E704E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57D157F" w14:textId="3A45A7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469BF" w14:textId="765EBE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BD1298E" w14:textId="1B639650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568A2C11" w14:textId="65AEFBA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4FA54B3" w14:textId="46B741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F6AAA72" w14:textId="275EA6A7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A930924" w14:textId="237E75F4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tbl>
      <w:tblPr>
        <w:tblW w:w="9614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496"/>
        <w:gridCol w:w="1"/>
        <w:gridCol w:w="1621"/>
        <w:gridCol w:w="1"/>
        <w:gridCol w:w="673"/>
        <w:gridCol w:w="1"/>
        <w:gridCol w:w="2"/>
        <w:gridCol w:w="1022"/>
        <w:gridCol w:w="1"/>
        <w:gridCol w:w="2689"/>
        <w:gridCol w:w="284"/>
        <w:gridCol w:w="289"/>
        <w:gridCol w:w="14"/>
        <w:gridCol w:w="10"/>
        <w:gridCol w:w="236"/>
        <w:gridCol w:w="573"/>
        <w:gridCol w:w="2"/>
        <w:gridCol w:w="1005"/>
        <w:gridCol w:w="2"/>
        <w:gridCol w:w="2"/>
        <w:gridCol w:w="1"/>
        <w:gridCol w:w="3"/>
      </w:tblGrid>
      <w:tr w:rsidR="00390A72" w:rsidRPr="00911BCC" w14:paraId="3FCDEFC1" w14:textId="77777777" w:rsidTr="002F00DB">
        <w:trPr>
          <w:cantSplit/>
          <w:trHeight w:val="877"/>
        </w:trPr>
        <w:tc>
          <w:tcPr>
            <w:tcW w:w="3481" w:type="dxa"/>
            <w:gridSpan w:val="8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14:paraId="61851F3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lastRenderedPageBreak/>
              <w:t>Обозначение</w:t>
            </w:r>
          </w:p>
        </w:tc>
        <w:tc>
          <w:tcPr>
            <w:tcW w:w="4299" w:type="dxa"/>
            <w:gridSpan w:val="6"/>
            <w:tcBorders>
              <w:top w:val="single" w:sz="8" w:space="0" w:color="auto"/>
            </w:tcBorders>
            <w:vAlign w:val="center"/>
          </w:tcPr>
          <w:p w14:paraId="4B0BEC1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Наименование</w:t>
            </w:r>
          </w:p>
        </w:tc>
        <w:tc>
          <w:tcPr>
            <w:tcW w:w="1834" w:type="dxa"/>
            <w:gridSpan w:val="9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236DA1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Дополнительные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сведения</w:t>
            </w:r>
          </w:p>
        </w:tc>
      </w:tr>
      <w:tr w:rsidR="00390A72" w:rsidRPr="00911BCC" w14:paraId="7EFEF23E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5A738AD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1DA332A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Текстовые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18DA050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E6271C5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15A0308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3D729C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70ECFA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A4D2354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31B3642A" w14:textId="7CF63C22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1–40 01 01 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ПЗ</w:t>
            </w:r>
          </w:p>
        </w:tc>
        <w:tc>
          <w:tcPr>
            <w:tcW w:w="4299" w:type="dxa"/>
            <w:gridSpan w:val="6"/>
            <w:vAlign w:val="center"/>
          </w:tcPr>
          <w:p w14:paraId="4A1671A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bookmarkStart w:id="3" w:name="_Toc246409752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Пояснительная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записка</w:t>
            </w:r>
            <w:bookmarkEnd w:id="3"/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5A13F28E" w14:textId="037F1374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="00390A72"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.</w:t>
            </w:r>
          </w:p>
        </w:tc>
      </w:tr>
      <w:tr w:rsidR="00390A72" w:rsidRPr="00911BCC" w14:paraId="675FDC65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0C511D0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1ED2F19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1D8A8D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1CA457C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6396F41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311E272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6CD13A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119DF20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37D86C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04CF1A3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Графические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182EA9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AFCCBB6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6891AD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37BC261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480ECDD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9D010D5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4F1FEDF1" w14:textId="4F0A0C84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ГУИР</w:t>
            </w:r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СП</w:t>
            </w:r>
          </w:p>
        </w:tc>
        <w:tc>
          <w:tcPr>
            <w:tcW w:w="4299" w:type="dxa"/>
            <w:gridSpan w:val="6"/>
            <w:vAlign w:val="center"/>
          </w:tcPr>
          <w:p w14:paraId="16F814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Общая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схема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программы</w:t>
            </w: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4646163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Формат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042EEB48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0E2279B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5BA4667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4CFC3FF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759CC39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1704E8F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326B4F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59C9A20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6186B902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3AFC6C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00E84E8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6B1A0D8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06BD59E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08745E9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735C962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41FA0A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6514BBF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33EEED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702214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66751FC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E0B89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67D39D2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3C41A96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3E0DB1E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20D56EC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</w:tcPr>
          <w:p w14:paraId="4EBD57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</w:tcPr>
          <w:p w14:paraId="50DFC17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</w:tcPr>
          <w:p w14:paraId="330E2E2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F3633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14CC83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04EC616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7B60656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F7C83FA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</w:tcBorders>
            <w:vAlign w:val="center"/>
          </w:tcPr>
          <w:p w14:paraId="146F204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vAlign w:val="center"/>
          </w:tcPr>
          <w:p w14:paraId="06358D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right w:val="single" w:sz="8" w:space="0" w:color="auto"/>
            </w:tcBorders>
            <w:vAlign w:val="center"/>
          </w:tcPr>
          <w:p w14:paraId="4F72BA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B440D02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  <w:bottom w:val="single" w:sz="8" w:space="0" w:color="auto"/>
            </w:tcBorders>
          </w:tcPr>
          <w:p w14:paraId="66E008A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tcBorders>
              <w:bottom w:val="single" w:sz="8" w:space="0" w:color="auto"/>
            </w:tcBorders>
          </w:tcPr>
          <w:p w14:paraId="3BB7D73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bottom w:val="single" w:sz="8" w:space="0" w:color="auto"/>
              <w:right w:val="single" w:sz="8" w:space="0" w:color="auto"/>
            </w:tcBorders>
          </w:tcPr>
          <w:p w14:paraId="16C9155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514B97" w14:textId="77777777" w:rsidTr="002F00DB">
        <w:trPr>
          <w:cantSplit/>
          <w:trHeight w:val="437"/>
        </w:trPr>
        <w:tc>
          <w:tcPr>
            <w:tcW w:w="3481" w:type="dxa"/>
            <w:gridSpan w:val="8"/>
            <w:tcBorders>
              <w:left w:val="single" w:sz="8" w:space="0" w:color="auto"/>
              <w:bottom w:val="single" w:sz="8" w:space="0" w:color="auto"/>
            </w:tcBorders>
          </w:tcPr>
          <w:p w14:paraId="3CB3E93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tcBorders>
              <w:bottom w:val="single" w:sz="8" w:space="0" w:color="auto"/>
            </w:tcBorders>
          </w:tcPr>
          <w:p w14:paraId="5D075EA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bottom w:val="single" w:sz="8" w:space="0" w:color="auto"/>
              <w:right w:val="single" w:sz="8" w:space="0" w:color="auto"/>
            </w:tcBorders>
          </w:tcPr>
          <w:p w14:paraId="7EC77E9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1B696" w14:textId="77777777" w:rsidTr="002F00DB">
        <w:trPr>
          <w:cantSplit/>
          <w:trHeight w:val="444"/>
        </w:trPr>
        <w:tc>
          <w:tcPr>
            <w:tcW w:w="3481" w:type="dxa"/>
            <w:gridSpan w:val="8"/>
            <w:tcBorders>
              <w:left w:val="single" w:sz="8" w:space="0" w:color="auto"/>
              <w:bottom w:val="single" w:sz="8" w:space="0" w:color="auto"/>
            </w:tcBorders>
          </w:tcPr>
          <w:p w14:paraId="37CDB1C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6"/>
            <w:tcBorders>
              <w:bottom w:val="single" w:sz="8" w:space="0" w:color="auto"/>
            </w:tcBorders>
          </w:tcPr>
          <w:p w14:paraId="6929010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9"/>
            <w:tcBorders>
              <w:bottom w:val="single" w:sz="8" w:space="0" w:color="auto"/>
              <w:right w:val="single" w:sz="8" w:space="0" w:color="auto"/>
            </w:tcBorders>
          </w:tcPr>
          <w:p w14:paraId="6519EB3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F699473" w14:textId="77777777" w:rsidTr="002F00DB">
        <w:trPr>
          <w:gridAfter w:val="2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A659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D3E2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AD3A4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A0BD2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8596C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1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F706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4BB59031" w14:textId="648B9D2B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1-40 01 01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5AF7F78E" w14:textId="77777777" w:rsidTr="002F00DB">
        <w:trPr>
          <w:gridAfter w:val="2"/>
          <w:wAfter w:w="4" w:type="dxa"/>
          <w:cantSplit/>
          <w:trHeight w:val="416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70C1C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C73D3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8386B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D34B3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F903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1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02580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C56D9" w14:textId="77777777" w:rsidTr="002F00DB">
        <w:trPr>
          <w:gridAfter w:val="2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5E0FB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297D1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B067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87D68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3F08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12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29E3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C07E9B" w14:textId="77777777" w:rsidTr="002F00DB">
        <w:trPr>
          <w:gridAfter w:val="3"/>
          <w:wAfter w:w="6" w:type="dxa"/>
          <w:cantSplit/>
          <w:trHeight w:val="53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63C98E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Изм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DC38A9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Л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A9DD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№ </w:t>
            </w: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докум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9F00E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Подп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F23A8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Дата</w:t>
            </w:r>
          </w:p>
        </w:tc>
        <w:tc>
          <w:tcPr>
            <w:tcW w:w="269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BCA8F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15AA9D5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06E6BA17" w14:textId="77777777" w:rsidR="00B1226A" w:rsidRPr="00B1226A" w:rsidRDefault="00B1226A" w:rsidP="00B1226A">
            <w:pPr>
              <w:jc w:val="center"/>
              <w:rPr>
                <w:rFonts w:cs="Times New Roman"/>
                <w:sz w:val="22"/>
              </w:rPr>
            </w:pPr>
            <w:r w:rsidRPr="00B1226A">
              <w:rPr>
                <w:rFonts w:cs="Times New Roman"/>
                <w:sz w:val="22"/>
              </w:rPr>
              <w:t>Программное средство «</w:t>
            </w:r>
            <w:r w:rsidRPr="00B1226A">
              <w:rPr>
                <w:rFonts w:cs="Times New Roman"/>
                <w:sz w:val="22"/>
                <w:lang w:val="en-US"/>
              </w:rPr>
              <w:t>Twitter</w:t>
            </w:r>
            <w:r w:rsidRPr="00B1226A">
              <w:rPr>
                <w:rFonts w:cs="Times New Roman"/>
                <w:sz w:val="22"/>
              </w:rPr>
              <w:t xml:space="preserve"> - клиент»</w:t>
            </w:r>
          </w:p>
          <w:p w14:paraId="6546D7E8" w14:textId="49D256D0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D5C3F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835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CC792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</w:t>
            </w:r>
          </w:p>
        </w:tc>
        <w:tc>
          <w:tcPr>
            <w:tcW w:w="100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51C35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Листов</w:t>
            </w:r>
          </w:p>
        </w:tc>
      </w:tr>
      <w:tr w:rsidR="002F00DB" w:rsidRPr="00911BCC" w14:paraId="0914522C" w14:textId="77777777" w:rsidTr="002F00DB">
        <w:trPr>
          <w:gridAfter w:val="4"/>
          <w:wAfter w:w="8" w:type="dxa"/>
          <w:cantSplit/>
          <w:trHeight w:val="547"/>
        </w:trPr>
        <w:tc>
          <w:tcPr>
            <w:tcW w:w="118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C5E68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Разраб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290024" w14:textId="69B42CC6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Стаселович И.А.</w:t>
            </w: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F722A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F9DFCE" w14:textId="443261FE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0B8F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9FD8EB" w14:textId="2DFBDB52" w:rsidR="00390A72" w:rsidRPr="00911BCC" w:rsidRDefault="00390A72" w:rsidP="00390A72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</w:t>
            </w:r>
          </w:p>
        </w:tc>
        <w:tc>
          <w:tcPr>
            <w:tcW w:w="31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517A7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D367C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40A9CF" w14:textId="78FD7D73" w:rsidR="00390A72" w:rsidRPr="002F00DB" w:rsidRDefault="00390A72" w:rsidP="002F00DB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eastAsia="ru-RU"/>
              </w:rPr>
            </w:pPr>
          </w:p>
        </w:tc>
        <w:tc>
          <w:tcPr>
            <w:tcW w:w="100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BF61B6" w14:textId="3B2912EB" w:rsidR="00390A72" w:rsidRPr="002F00DB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</w:p>
        </w:tc>
      </w:tr>
      <w:tr w:rsidR="00390A72" w:rsidRPr="00911BCC" w14:paraId="6299F286" w14:textId="77777777" w:rsidTr="002F00DB">
        <w:trPr>
          <w:gridAfter w:val="1"/>
          <w:wAfter w:w="3" w:type="dxa"/>
          <w:cantSplit/>
          <w:trHeight w:val="459"/>
        </w:trPr>
        <w:tc>
          <w:tcPr>
            <w:tcW w:w="118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A1074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Пров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A1D9FC" w14:textId="66DBAC6A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Балашко А.О.</w:t>
            </w: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34574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048075" w14:textId="44978591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C0B72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11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40662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Кафедра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ПОИТ</w:t>
            </w:r>
          </w:p>
          <w:p w14:paraId="669AFAF2" w14:textId="343A1F24" w:rsidR="00390A72" w:rsidRPr="002F00DB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</w:t>
            </w:r>
            <w:proofErr w:type="spellEnd"/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>.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</w:p>
        </w:tc>
      </w:tr>
      <w:tr w:rsidR="002F00DB" w:rsidRPr="00911BCC" w14:paraId="179DB599" w14:textId="77777777" w:rsidTr="002F00DB">
        <w:trPr>
          <w:gridAfter w:val="1"/>
          <w:wAfter w:w="3" w:type="dxa"/>
          <w:cantSplit/>
          <w:trHeight w:val="289"/>
        </w:trPr>
        <w:tc>
          <w:tcPr>
            <w:tcW w:w="1183" w:type="dxa"/>
            <w:gridSpan w:val="3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6F9EC0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CDF965C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289849E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556D2FD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E93217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11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3371B2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4DDAF95" w14:textId="77777777" w:rsidTr="002F00DB">
        <w:trPr>
          <w:gridAfter w:val="1"/>
          <w:wAfter w:w="3" w:type="dxa"/>
          <w:cantSplit/>
          <w:trHeight w:val="53"/>
        </w:trPr>
        <w:tc>
          <w:tcPr>
            <w:tcW w:w="118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AE28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512A9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DB087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E1A15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F8539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11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AB836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</w:tbl>
    <w:p w14:paraId="109F0352" w14:textId="10044D24" w:rsidR="00390A72" w:rsidRDefault="00390A72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p w14:paraId="101005F1" w14:textId="3FE89A63" w:rsidR="002F00DB" w:rsidRDefault="002F00DB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p w14:paraId="59A24C60" w14:textId="273675EB" w:rsidR="002F00DB" w:rsidRDefault="002F00DB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sectPr w:rsidR="002F00DB" w:rsidSect="00F14D5F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A21EFA" w14:textId="77777777" w:rsidR="00CF5FC4" w:rsidRDefault="00CF5FC4" w:rsidP="00F14D5F">
      <w:r>
        <w:separator/>
      </w:r>
    </w:p>
  </w:endnote>
  <w:endnote w:type="continuationSeparator" w:id="0">
    <w:p w14:paraId="1F523C58" w14:textId="77777777" w:rsidR="00CF5FC4" w:rsidRDefault="00CF5FC4" w:rsidP="00F14D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urier">
    <w:panose1 w:val="02070309020205020404"/>
    <w:charset w:val="00"/>
    <w:family w:val="roma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1081560"/>
      <w:docPartObj>
        <w:docPartGallery w:val="Page Numbers (Bottom of Page)"/>
        <w:docPartUnique/>
      </w:docPartObj>
    </w:sdtPr>
    <w:sdtContent>
      <w:p w14:paraId="602A9953" w14:textId="49D2B1F6" w:rsidR="00911BCC" w:rsidRDefault="00911BC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65B">
          <w:rPr>
            <w:noProof/>
          </w:rPr>
          <w:t>6</w:t>
        </w:r>
        <w:r>
          <w:fldChar w:fldCharType="end"/>
        </w:r>
      </w:p>
    </w:sdtContent>
  </w:sdt>
  <w:p w14:paraId="5D48EE6D" w14:textId="77777777" w:rsidR="00911BCC" w:rsidRDefault="00911B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985DAC" w14:textId="77777777" w:rsidR="00CF5FC4" w:rsidRDefault="00CF5FC4" w:rsidP="00F14D5F">
      <w:r>
        <w:separator/>
      </w:r>
    </w:p>
  </w:footnote>
  <w:footnote w:type="continuationSeparator" w:id="0">
    <w:p w14:paraId="4BFD68E5" w14:textId="77777777" w:rsidR="00CF5FC4" w:rsidRDefault="00CF5FC4" w:rsidP="00F14D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BD90B35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276F92"/>
    <w:multiLevelType w:val="hybridMultilevel"/>
    <w:tmpl w:val="E4E488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61588"/>
    <w:multiLevelType w:val="multilevel"/>
    <w:tmpl w:val="90EC3B8E"/>
    <w:styleLink w:val="1"/>
    <w:lvl w:ilvl="0">
      <w:start w:val="1"/>
      <w:numFmt w:val="decimal"/>
      <w:lvlText w:val="%1."/>
      <w:lvlJc w:val="center"/>
      <w:pPr>
        <w:ind w:left="432" w:hanging="72"/>
      </w:pPr>
      <w:rPr>
        <w:rFonts w:ascii="Cambria" w:hAnsi="Cambria" w:hint="default"/>
        <w:b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ascii="Cambria" w:hAnsi="Cambria" w:hint="default"/>
        <w:b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152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51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7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23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9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312" w:hanging="360"/>
      </w:pPr>
      <w:rPr>
        <w:rFonts w:hint="default"/>
      </w:rPr>
    </w:lvl>
  </w:abstractNum>
  <w:abstractNum w:abstractNumId="3" w15:restartNumberingAfterBreak="0">
    <w:nsid w:val="0A965EC0"/>
    <w:multiLevelType w:val="hybridMultilevel"/>
    <w:tmpl w:val="895AD8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B3471D9"/>
    <w:multiLevelType w:val="hybridMultilevel"/>
    <w:tmpl w:val="9FEC9D94"/>
    <w:lvl w:ilvl="0" w:tplc="743CAC2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21A92"/>
    <w:multiLevelType w:val="hybridMultilevel"/>
    <w:tmpl w:val="7E7851CC"/>
    <w:lvl w:ilvl="0" w:tplc="A2C84FA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9D6125"/>
    <w:multiLevelType w:val="hybridMultilevel"/>
    <w:tmpl w:val="01903306"/>
    <w:lvl w:ilvl="0" w:tplc="04190011">
      <w:start w:val="1"/>
      <w:numFmt w:val="decimal"/>
      <w:lvlText w:val="%1)"/>
      <w:lvlJc w:val="left"/>
      <w:pPr>
        <w:ind w:left="128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7" w15:restartNumberingAfterBreak="0">
    <w:nsid w:val="0FAD1A78"/>
    <w:multiLevelType w:val="multilevel"/>
    <w:tmpl w:val="3EC2FA42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B9C77FA"/>
    <w:multiLevelType w:val="hybridMultilevel"/>
    <w:tmpl w:val="6754857C"/>
    <w:lvl w:ilvl="0" w:tplc="21FAF3D2">
      <w:start w:val="1"/>
      <w:numFmt w:val="decimal"/>
      <w:lvlText w:val="2.%1"/>
      <w:lvlJc w:val="left"/>
      <w:pPr>
        <w:ind w:left="780" w:hanging="360"/>
      </w:pPr>
      <w:rPr>
        <w:rFonts w:ascii="Cambria" w:hAnsi="Cambria"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1CBF77EA"/>
    <w:multiLevelType w:val="multilevel"/>
    <w:tmpl w:val="18C6B7AE"/>
    <w:styleLink w:val="a0"/>
    <w:lvl w:ilvl="0">
      <w:start w:val="1"/>
      <w:numFmt w:val="decimal"/>
      <w:lvlText w:val="%1."/>
      <w:lvlJc w:val="center"/>
      <w:pPr>
        <w:ind w:left="720" w:hanging="360"/>
      </w:pPr>
      <w:rPr>
        <w:rFonts w:ascii="Cambria" w:hAnsi="Cambria" w:hint="default"/>
        <w:b/>
        <w:i w:val="0"/>
        <w:caps/>
        <w:smallCaps w:val="0"/>
        <w:strike w:val="0"/>
        <w:dstrike w:val="0"/>
        <w:vanish w:val="0"/>
        <w:color w:val="auto"/>
        <w:sz w:val="32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Cambria" w:hAnsi="Cambria" w:hint="default"/>
        <w:b/>
        <w:i w:val="0"/>
        <w:caps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1440" w:hanging="360"/>
      </w:pPr>
      <w:rPr>
        <w:rFonts w:ascii="Times New Roman" w:hAnsi="Times New Roman" w:hint="default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0" w15:restartNumberingAfterBreak="0">
    <w:nsid w:val="208119D3"/>
    <w:multiLevelType w:val="multilevel"/>
    <w:tmpl w:val="18C6B7AE"/>
    <w:numStyleLink w:val="a0"/>
  </w:abstractNum>
  <w:abstractNum w:abstractNumId="11" w15:restartNumberingAfterBreak="0">
    <w:nsid w:val="225434A6"/>
    <w:multiLevelType w:val="hybridMultilevel"/>
    <w:tmpl w:val="27A43E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490684F"/>
    <w:multiLevelType w:val="multilevel"/>
    <w:tmpl w:val="FCC828EA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1077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3" w15:restartNumberingAfterBreak="0">
    <w:nsid w:val="2880023F"/>
    <w:multiLevelType w:val="hybridMultilevel"/>
    <w:tmpl w:val="7E865EF8"/>
    <w:lvl w:ilvl="0" w:tplc="692E8382">
      <w:start w:val="1"/>
      <w:numFmt w:val="decimal"/>
      <w:pStyle w:val="20"/>
      <w:lvlText w:val="6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BE6EC5"/>
    <w:multiLevelType w:val="hybridMultilevel"/>
    <w:tmpl w:val="90602CB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FC83735"/>
    <w:multiLevelType w:val="hybridMultilevel"/>
    <w:tmpl w:val="65362F14"/>
    <w:lvl w:ilvl="0" w:tplc="722428B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  <w:rPr>
        <w:rFonts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  <w:rPr>
        <w:rFonts w:cs="Times New Roman"/>
      </w:rPr>
    </w:lvl>
  </w:abstractNum>
  <w:abstractNum w:abstractNumId="16" w15:restartNumberingAfterBreak="0">
    <w:nsid w:val="37F20FF6"/>
    <w:multiLevelType w:val="hybridMultilevel"/>
    <w:tmpl w:val="280A5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05177A"/>
    <w:multiLevelType w:val="hybridMultilevel"/>
    <w:tmpl w:val="9A8EC1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3270BA"/>
    <w:multiLevelType w:val="multilevel"/>
    <w:tmpl w:val="E2A0D0F0"/>
    <w:lvl w:ilvl="0">
      <w:start w:val="1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9" w15:restartNumberingAfterBreak="0">
    <w:nsid w:val="3D720D81"/>
    <w:multiLevelType w:val="multilevel"/>
    <w:tmpl w:val="18C6B7AE"/>
    <w:numStyleLink w:val="a0"/>
  </w:abstractNum>
  <w:abstractNum w:abstractNumId="20" w15:restartNumberingAfterBreak="0">
    <w:nsid w:val="473B6929"/>
    <w:multiLevelType w:val="hybridMultilevel"/>
    <w:tmpl w:val="25385E46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" w15:restartNumberingAfterBreak="0">
    <w:nsid w:val="49E347CB"/>
    <w:multiLevelType w:val="multilevel"/>
    <w:tmpl w:val="18C6B7AE"/>
    <w:numStyleLink w:val="a0"/>
  </w:abstractNum>
  <w:abstractNum w:abstractNumId="22" w15:restartNumberingAfterBreak="0">
    <w:nsid w:val="4BC04EF1"/>
    <w:multiLevelType w:val="hybridMultilevel"/>
    <w:tmpl w:val="812AC24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1F60625"/>
    <w:multiLevelType w:val="hybridMultilevel"/>
    <w:tmpl w:val="8BC2108E"/>
    <w:lvl w:ilvl="0" w:tplc="C3E498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50274"/>
    <w:multiLevelType w:val="hybridMultilevel"/>
    <w:tmpl w:val="89AE4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D9552E"/>
    <w:multiLevelType w:val="hybridMultilevel"/>
    <w:tmpl w:val="6D9453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2CE553D"/>
    <w:multiLevelType w:val="hybridMultilevel"/>
    <w:tmpl w:val="0C5A306E"/>
    <w:lvl w:ilvl="0" w:tplc="3A72B61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7" w15:restartNumberingAfterBreak="0">
    <w:nsid w:val="640F5807"/>
    <w:multiLevelType w:val="hybridMultilevel"/>
    <w:tmpl w:val="BDCCE11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5618F"/>
    <w:multiLevelType w:val="hybridMultilevel"/>
    <w:tmpl w:val="E0A494A0"/>
    <w:lvl w:ilvl="0" w:tplc="0419000F">
      <w:start w:val="1"/>
      <w:numFmt w:val="decimal"/>
      <w:lvlText w:val="%1."/>
      <w:lvlJc w:val="left"/>
      <w:pPr>
        <w:ind w:left="106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9" w15:restartNumberingAfterBreak="0">
    <w:nsid w:val="6D1B6299"/>
    <w:multiLevelType w:val="hybridMultilevel"/>
    <w:tmpl w:val="33D849A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EE64AA6"/>
    <w:multiLevelType w:val="hybridMultilevel"/>
    <w:tmpl w:val="0ED2F98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0BC2335"/>
    <w:multiLevelType w:val="hybridMultilevel"/>
    <w:tmpl w:val="B0E27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7A83DF2"/>
    <w:multiLevelType w:val="hybridMultilevel"/>
    <w:tmpl w:val="80D03BCE"/>
    <w:lvl w:ilvl="0" w:tplc="0419000F">
      <w:start w:val="1"/>
      <w:numFmt w:val="decimal"/>
      <w:lvlText w:val="%1."/>
      <w:lvlJc w:val="left"/>
      <w:pPr>
        <w:ind w:left="92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33" w15:restartNumberingAfterBreak="0">
    <w:nsid w:val="7D27280A"/>
    <w:multiLevelType w:val="hybridMultilevel"/>
    <w:tmpl w:val="00AAD7E0"/>
    <w:lvl w:ilvl="0" w:tplc="862E3B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4"/>
  </w:num>
  <w:num w:numId="5">
    <w:abstractNumId w:val="30"/>
  </w:num>
  <w:num w:numId="6">
    <w:abstractNumId w:val="20"/>
  </w:num>
  <w:num w:numId="7">
    <w:abstractNumId w:val="22"/>
  </w:num>
  <w:num w:numId="8">
    <w:abstractNumId w:val="8"/>
  </w:num>
  <w:num w:numId="9">
    <w:abstractNumId w:val="23"/>
  </w:num>
  <w:num w:numId="10">
    <w:abstractNumId w:val="19"/>
  </w:num>
  <w:num w:numId="11">
    <w:abstractNumId w:val="21"/>
  </w:num>
  <w:num w:numId="12">
    <w:abstractNumId w:val="10"/>
  </w:num>
  <w:num w:numId="13">
    <w:abstractNumId w:val="3"/>
  </w:num>
  <w:num w:numId="14">
    <w:abstractNumId w:val="24"/>
  </w:num>
  <w:num w:numId="15">
    <w:abstractNumId w:val="25"/>
  </w:num>
  <w:num w:numId="16">
    <w:abstractNumId w:val="14"/>
  </w:num>
  <w:num w:numId="17">
    <w:abstractNumId w:val="11"/>
  </w:num>
  <w:num w:numId="18">
    <w:abstractNumId w:val="29"/>
  </w:num>
  <w:num w:numId="19">
    <w:abstractNumId w:val="17"/>
  </w:num>
  <w:num w:numId="20">
    <w:abstractNumId w:val="5"/>
  </w:num>
  <w:num w:numId="21">
    <w:abstractNumId w:val="16"/>
  </w:num>
  <w:num w:numId="22">
    <w:abstractNumId w:val="13"/>
  </w:num>
  <w:num w:numId="23">
    <w:abstractNumId w:val="0"/>
  </w:num>
  <w:num w:numId="24">
    <w:abstractNumId w:val="15"/>
  </w:num>
  <w:num w:numId="25">
    <w:abstractNumId w:val="18"/>
  </w:num>
  <w:num w:numId="26">
    <w:abstractNumId w:val="12"/>
  </w:num>
  <w:num w:numId="27">
    <w:abstractNumId w:val="32"/>
  </w:num>
  <w:num w:numId="28">
    <w:abstractNumId w:val="33"/>
  </w:num>
  <w:num w:numId="29">
    <w:abstractNumId w:val="28"/>
  </w:num>
  <w:num w:numId="30">
    <w:abstractNumId w:val="6"/>
  </w:num>
  <w:num w:numId="31">
    <w:abstractNumId w:val="27"/>
  </w:num>
  <w:num w:numId="32">
    <w:abstractNumId w:val="31"/>
  </w:num>
  <w:num w:numId="33">
    <w:abstractNumId w:val="1"/>
  </w:num>
  <w:num w:numId="34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/>
  <w:attachedTemplate r:id="rId1"/>
  <w:linkStyl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D5F"/>
    <w:rsid w:val="00017642"/>
    <w:rsid w:val="00034097"/>
    <w:rsid w:val="00055E42"/>
    <w:rsid w:val="00061E23"/>
    <w:rsid w:val="0006260E"/>
    <w:rsid w:val="000731AE"/>
    <w:rsid w:val="00073573"/>
    <w:rsid w:val="000823D4"/>
    <w:rsid w:val="00092068"/>
    <w:rsid w:val="000B2315"/>
    <w:rsid w:val="000B6D9D"/>
    <w:rsid w:val="000B760E"/>
    <w:rsid w:val="000D5919"/>
    <w:rsid w:val="000E2FC3"/>
    <w:rsid w:val="00133545"/>
    <w:rsid w:val="00136CFF"/>
    <w:rsid w:val="00140811"/>
    <w:rsid w:val="00152BEB"/>
    <w:rsid w:val="001543E7"/>
    <w:rsid w:val="0018000D"/>
    <w:rsid w:val="001E3F0B"/>
    <w:rsid w:val="001E75B0"/>
    <w:rsid w:val="00200AE7"/>
    <w:rsid w:val="00216626"/>
    <w:rsid w:val="00251298"/>
    <w:rsid w:val="00252068"/>
    <w:rsid w:val="00265128"/>
    <w:rsid w:val="00273625"/>
    <w:rsid w:val="002801E8"/>
    <w:rsid w:val="002855A1"/>
    <w:rsid w:val="002A0FB1"/>
    <w:rsid w:val="002A446E"/>
    <w:rsid w:val="002A74E0"/>
    <w:rsid w:val="002A77E1"/>
    <w:rsid w:val="002B2F9F"/>
    <w:rsid w:val="002C20C8"/>
    <w:rsid w:val="002D47D4"/>
    <w:rsid w:val="002E2126"/>
    <w:rsid w:val="002F00DB"/>
    <w:rsid w:val="002F1207"/>
    <w:rsid w:val="002F787C"/>
    <w:rsid w:val="003021BE"/>
    <w:rsid w:val="00327DF2"/>
    <w:rsid w:val="00330EB3"/>
    <w:rsid w:val="00333F61"/>
    <w:rsid w:val="00336705"/>
    <w:rsid w:val="0034314B"/>
    <w:rsid w:val="003817EB"/>
    <w:rsid w:val="00390A72"/>
    <w:rsid w:val="00394912"/>
    <w:rsid w:val="003A7F5E"/>
    <w:rsid w:val="003B47EF"/>
    <w:rsid w:val="003C58CF"/>
    <w:rsid w:val="003F36CB"/>
    <w:rsid w:val="00401081"/>
    <w:rsid w:val="0043223B"/>
    <w:rsid w:val="004448F1"/>
    <w:rsid w:val="00473B3C"/>
    <w:rsid w:val="00473C67"/>
    <w:rsid w:val="004754EC"/>
    <w:rsid w:val="0048113F"/>
    <w:rsid w:val="00484CD3"/>
    <w:rsid w:val="00486B45"/>
    <w:rsid w:val="00492C02"/>
    <w:rsid w:val="00495EDE"/>
    <w:rsid w:val="004960CE"/>
    <w:rsid w:val="004D204F"/>
    <w:rsid w:val="004D5E61"/>
    <w:rsid w:val="004E697E"/>
    <w:rsid w:val="00515055"/>
    <w:rsid w:val="0051753D"/>
    <w:rsid w:val="00536B61"/>
    <w:rsid w:val="00576E51"/>
    <w:rsid w:val="00582365"/>
    <w:rsid w:val="00587BBE"/>
    <w:rsid w:val="0059003C"/>
    <w:rsid w:val="0059469C"/>
    <w:rsid w:val="005978A0"/>
    <w:rsid w:val="005A6195"/>
    <w:rsid w:val="005B0706"/>
    <w:rsid w:val="005B0B0D"/>
    <w:rsid w:val="005B1DBA"/>
    <w:rsid w:val="005B2C68"/>
    <w:rsid w:val="005B3296"/>
    <w:rsid w:val="005D5331"/>
    <w:rsid w:val="005E4E99"/>
    <w:rsid w:val="005E65D6"/>
    <w:rsid w:val="005F7FFC"/>
    <w:rsid w:val="00605CBD"/>
    <w:rsid w:val="00611177"/>
    <w:rsid w:val="00617E53"/>
    <w:rsid w:val="00643E98"/>
    <w:rsid w:val="00654074"/>
    <w:rsid w:val="00677C7F"/>
    <w:rsid w:val="0068052A"/>
    <w:rsid w:val="00691CBA"/>
    <w:rsid w:val="006963A9"/>
    <w:rsid w:val="006A1BDA"/>
    <w:rsid w:val="006B775B"/>
    <w:rsid w:val="006E5DBC"/>
    <w:rsid w:val="006F4379"/>
    <w:rsid w:val="007014FB"/>
    <w:rsid w:val="00703CAF"/>
    <w:rsid w:val="00727FC7"/>
    <w:rsid w:val="007343F9"/>
    <w:rsid w:val="00744E9F"/>
    <w:rsid w:val="007455EA"/>
    <w:rsid w:val="007529CC"/>
    <w:rsid w:val="00753BDB"/>
    <w:rsid w:val="00767B68"/>
    <w:rsid w:val="00774BCA"/>
    <w:rsid w:val="007863B0"/>
    <w:rsid w:val="007A0963"/>
    <w:rsid w:val="007A6EBF"/>
    <w:rsid w:val="007B19E8"/>
    <w:rsid w:val="007D0359"/>
    <w:rsid w:val="007F0A8A"/>
    <w:rsid w:val="00801EE6"/>
    <w:rsid w:val="00801F0F"/>
    <w:rsid w:val="00803F3F"/>
    <w:rsid w:val="00810A48"/>
    <w:rsid w:val="008123B5"/>
    <w:rsid w:val="00815E87"/>
    <w:rsid w:val="0084138C"/>
    <w:rsid w:val="00843EB5"/>
    <w:rsid w:val="00846BB5"/>
    <w:rsid w:val="00855EC5"/>
    <w:rsid w:val="008565CB"/>
    <w:rsid w:val="008A27F9"/>
    <w:rsid w:val="008B622C"/>
    <w:rsid w:val="008B6E15"/>
    <w:rsid w:val="008B7D6E"/>
    <w:rsid w:val="008C6F7D"/>
    <w:rsid w:val="008D1309"/>
    <w:rsid w:val="00904083"/>
    <w:rsid w:val="00911BCC"/>
    <w:rsid w:val="00920722"/>
    <w:rsid w:val="00922963"/>
    <w:rsid w:val="00947232"/>
    <w:rsid w:val="00954438"/>
    <w:rsid w:val="0098067D"/>
    <w:rsid w:val="0098566A"/>
    <w:rsid w:val="00991AB8"/>
    <w:rsid w:val="00992550"/>
    <w:rsid w:val="009A64C0"/>
    <w:rsid w:val="009D0E9C"/>
    <w:rsid w:val="009E68A3"/>
    <w:rsid w:val="00A2434F"/>
    <w:rsid w:val="00A32428"/>
    <w:rsid w:val="00A368C3"/>
    <w:rsid w:val="00A3714C"/>
    <w:rsid w:val="00A443C0"/>
    <w:rsid w:val="00A5289D"/>
    <w:rsid w:val="00A56774"/>
    <w:rsid w:val="00A60216"/>
    <w:rsid w:val="00A706C8"/>
    <w:rsid w:val="00A758FE"/>
    <w:rsid w:val="00A87BBB"/>
    <w:rsid w:val="00A93D9B"/>
    <w:rsid w:val="00AC1CAD"/>
    <w:rsid w:val="00AC727D"/>
    <w:rsid w:val="00AF192F"/>
    <w:rsid w:val="00B1226A"/>
    <w:rsid w:val="00B2120B"/>
    <w:rsid w:val="00B2269A"/>
    <w:rsid w:val="00B65C29"/>
    <w:rsid w:val="00B7038E"/>
    <w:rsid w:val="00B7247A"/>
    <w:rsid w:val="00B87038"/>
    <w:rsid w:val="00B908B2"/>
    <w:rsid w:val="00BC45D1"/>
    <w:rsid w:val="00BE1D45"/>
    <w:rsid w:val="00BE4784"/>
    <w:rsid w:val="00BF6C31"/>
    <w:rsid w:val="00C33715"/>
    <w:rsid w:val="00C56B42"/>
    <w:rsid w:val="00C61BC0"/>
    <w:rsid w:val="00C64279"/>
    <w:rsid w:val="00C74D47"/>
    <w:rsid w:val="00C7503B"/>
    <w:rsid w:val="00C80705"/>
    <w:rsid w:val="00C95294"/>
    <w:rsid w:val="00CA35B8"/>
    <w:rsid w:val="00CA5A19"/>
    <w:rsid w:val="00CA6A38"/>
    <w:rsid w:val="00CC391C"/>
    <w:rsid w:val="00CC6A0E"/>
    <w:rsid w:val="00CD422C"/>
    <w:rsid w:val="00CD44F8"/>
    <w:rsid w:val="00CE659B"/>
    <w:rsid w:val="00CF5FC4"/>
    <w:rsid w:val="00CF7061"/>
    <w:rsid w:val="00D03447"/>
    <w:rsid w:val="00D10422"/>
    <w:rsid w:val="00D150DA"/>
    <w:rsid w:val="00D259D6"/>
    <w:rsid w:val="00D341B8"/>
    <w:rsid w:val="00D4468F"/>
    <w:rsid w:val="00D50E2D"/>
    <w:rsid w:val="00D56255"/>
    <w:rsid w:val="00D56EB5"/>
    <w:rsid w:val="00D62862"/>
    <w:rsid w:val="00D72576"/>
    <w:rsid w:val="00D940D7"/>
    <w:rsid w:val="00D9713E"/>
    <w:rsid w:val="00D97291"/>
    <w:rsid w:val="00DA1896"/>
    <w:rsid w:val="00DA4994"/>
    <w:rsid w:val="00DC0A6C"/>
    <w:rsid w:val="00DD1DCF"/>
    <w:rsid w:val="00DD2B7F"/>
    <w:rsid w:val="00DF2AE9"/>
    <w:rsid w:val="00E0044D"/>
    <w:rsid w:val="00E05567"/>
    <w:rsid w:val="00E114B7"/>
    <w:rsid w:val="00E115BC"/>
    <w:rsid w:val="00E20F2A"/>
    <w:rsid w:val="00E22748"/>
    <w:rsid w:val="00E44A6F"/>
    <w:rsid w:val="00E67170"/>
    <w:rsid w:val="00E6732E"/>
    <w:rsid w:val="00E674FB"/>
    <w:rsid w:val="00E76E2D"/>
    <w:rsid w:val="00E83A01"/>
    <w:rsid w:val="00EC0C1D"/>
    <w:rsid w:val="00EC5658"/>
    <w:rsid w:val="00EC7196"/>
    <w:rsid w:val="00ED119B"/>
    <w:rsid w:val="00ED5EE9"/>
    <w:rsid w:val="00EF0300"/>
    <w:rsid w:val="00EF165B"/>
    <w:rsid w:val="00F02D5A"/>
    <w:rsid w:val="00F138A7"/>
    <w:rsid w:val="00F14D5F"/>
    <w:rsid w:val="00F26F40"/>
    <w:rsid w:val="00F40975"/>
    <w:rsid w:val="00F42FD2"/>
    <w:rsid w:val="00F821FD"/>
    <w:rsid w:val="00F8464C"/>
    <w:rsid w:val="00F852ED"/>
    <w:rsid w:val="00F969E9"/>
    <w:rsid w:val="00FA3976"/>
    <w:rsid w:val="00FB3E8E"/>
    <w:rsid w:val="00FB4AE2"/>
    <w:rsid w:val="00FD5569"/>
    <w:rsid w:val="00FD6695"/>
    <w:rsid w:val="00FE29F3"/>
    <w:rsid w:val="00FE3C08"/>
    <w:rsid w:val="00FE5759"/>
    <w:rsid w:val="00FF556C"/>
    <w:rsid w:val="00FF5815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7DC3B"/>
  <w15:chartTrackingRefBased/>
  <w15:docId w15:val="{CE872140-AD52-475F-ADBD-7295B6468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9003C"/>
    <w:rPr>
      <w:rFonts w:ascii="Times New Roman" w:hAnsi="Times New Roman"/>
      <w:sz w:val="28"/>
    </w:rPr>
  </w:style>
  <w:style w:type="paragraph" w:styleId="10">
    <w:name w:val="heading 1"/>
    <w:next w:val="a1"/>
    <w:link w:val="11"/>
    <w:uiPriority w:val="9"/>
    <w:qFormat/>
    <w:rsid w:val="0059003C"/>
    <w:pPr>
      <w:keepNext/>
      <w:keepLines/>
      <w:spacing w:before="240" w:after="0"/>
      <w:jc w:val="center"/>
      <w:outlineLvl w:val="0"/>
    </w:pPr>
    <w:rPr>
      <w:rFonts w:ascii="Cambria" w:eastAsiaTheme="majorEastAsia" w:hAnsi="Cambria" w:cstheme="majorBidi"/>
      <w:b/>
      <w:sz w:val="32"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59003C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szCs w:val="26"/>
    </w:rPr>
  </w:style>
  <w:style w:type="paragraph" w:styleId="3">
    <w:name w:val="heading 3"/>
    <w:basedOn w:val="21"/>
    <w:next w:val="a1"/>
    <w:link w:val="30"/>
    <w:uiPriority w:val="9"/>
    <w:unhideWhenUsed/>
    <w:qFormat/>
    <w:rsid w:val="003A7F5E"/>
    <w:pPr>
      <w:outlineLvl w:val="2"/>
    </w:pPr>
  </w:style>
  <w:style w:type="paragraph" w:styleId="4">
    <w:name w:val="heading 4"/>
    <w:basedOn w:val="a1"/>
    <w:next w:val="a1"/>
    <w:link w:val="40"/>
    <w:uiPriority w:val="9"/>
    <w:unhideWhenUsed/>
    <w:qFormat/>
    <w:rsid w:val="00390A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footer"/>
    <w:basedOn w:val="a1"/>
    <w:link w:val="a8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2"/>
    <w:link w:val="10"/>
    <w:uiPriority w:val="9"/>
    <w:rsid w:val="0059003C"/>
    <w:rPr>
      <w:rFonts w:ascii="Cambria" w:eastAsiaTheme="majorEastAsia" w:hAnsi="Cambria" w:cstheme="majorBidi"/>
      <w:b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rsid w:val="0059003C"/>
    <w:rPr>
      <w:rFonts w:ascii="Cambria" w:eastAsiaTheme="majorEastAsia" w:hAnsi="Cambria" w:cstheme="majorBidi"/>
      <w:b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3A7F5E"/>
    <w:rPr>
      <w:rFonts w:ascii="Cambria" w:eastAsiaTheme="majorEastAsia" w:hAnsi="Cambria" w:cstheme="majorBidi"/>
      <w:b/>
      <w:sz w:val="28"/>
      <w:szCs w:val="26"/>
    </w:rPr>
  </w:style>
  <w:style w:type="paragraph" w:styleId="a9">
    <w:name w:val="Title"/>
    <w:basedOn w:val="a1"/>
    <w:next w:val="a1"/>
    <w:link w:val="aa"/>
    <w:uiPriority w:val="10"/>
    <w:qFormat/>
    <w:rsid w:val="00FB3E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2"/>
    <w:link w:val="a9"/>
    <w:uiPriority w:val="10"/>
    <w:rsid w:val="00FB3E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b">
    <w:name w:val="TOC Heading"/>
    <w:basedOn w:val="10"/>
    <w:next w:val="a1"/>
    <w:uiPriority w:val="39"/>
    <w:unhideWhenUsed/>
    <w:qFormat/>
    <w:rsid w:val="00FB3E8E"/>
    <w:pPr>
      <w:outlineLvl w:val="9"/>
    </w:pPr>
  </w:style>
  <w:style w:type="paragraph" w:customStyle="1" w:styleId="ac">
    <w:name w:val="Абзац. Основной текст"/>
    <w:basedOn w:val="a1"/>
    <w:qFormat/>
    <w:rsid w:val="00FB3E8E"/>
    <w:pPr>
      <w:widowControl w:val="0"/>
      <w:ind w:firstLine="709"/>
      <w:jc w:val="both"/>
    </w:pPr>
    <w:rPr>
      <w:rFonts w:eastAsia="Calibri"/>
      <w:szCs w:val="28"/>
      <w:lang w:eastAsia="en-US"/>
    </w:rPr>
  </w:style>
  <w:style w:type="paragraph" w:styleId="12">
    <w:name w:val="toc 1"/>
    <w:basedOn w:val="a1"/>
    <w:next w:val="a1"/>
    <w:autoRedefine/>
    <w:uiPriority w:val="39"/>
    <w:unhideWhenUsed/>
    <w:rsid w:val="002F1207"/>
    <w:pPr>
      <w:tabs>
        <w:tab w:val="right" w:leader="dot" w:pos="9345"/>
      </w:tabs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EF0300"/>
    <w:pPr>
      <w:spacing w:after="100"/>
      <w:ind w:left="280"/>
    </w:pPr>
  </w:style>
  <w:style w:type="character" w:styleId="ad">
    <w:name w:val="Hyperlink"/>
    <w:basedOn w:val="a2"/>
    <w:uiPriority w:val="99"/>
    <w:unhideWhenUsed/>
    <w:rsid w:val="00EF0300"/>
    <w:rPr>
      <w:color w:val="0563C1" w:themeColor="hyperlink"/>
      <w:u w:val="single"/>
    </w:rPr>
  </w:style>
  <w:style w:type="paragraph" w:styleId="ae">
    <w:name w:val="List Paragraph"/>
    <w:basedOn w:val="a1"/>
    <w:link w:val="af"/>
    <w:uiPriority w:val="34"/>
    <w:qFormat/>
    <w:rsid w:val="0059003C"/>
    <w:pPr>
      <w:ind w:left="720"/>
      <w:contextualSpacing/>
    </w:pPr>
  </w:style>
  <w:style w:type="numbering" w:customStyle="1" w:styleId="1">
    <w:name w:val="Стиль1"/>
    <w:uiPriority w:val="99"/>
    <w:rsid w:val="000D5919"/>
    <w:pPr>
      <w:numPr>
        <w:numId w:val="1"/>
      </w:numPr>
    </w:pPr>
  </w:style>
  <w:style w:type="numbering" w:customStyle="1" w:styleId="a0">
    <w:name w:val="Стиль_курсач"/>
    <w:uiPriority w:val="99"/>
    <w:rsid w:val="0059003C"/>
    <w:pPr>
      <w:numPr>
        <w:numId w:val="2"/>
      </w:numPr>
    </w:pPr>
  </w:style>
  <w:style w:type="character" w:styleId="af0">
    <w:name w:val="Intense Reference"/>
    <w:basedOn w:val="a2"/>
    <w:uiPriority w:val="32"/>
    <w:qFormat/>
    <w:rsid w:val="0059003C"/>
    <w:rPr>
      <w:b/>
      <w:bCs/>
      <w:smallCaps/>
      <w:color w:val="4472C4" w:themeColor="accent1"/>
      <w:spacing w:val="5"/>
    </w:rPr>
  </w:style>
  <w:style w:type="paragraph" w:styleId="af1">
    <w:name w:val="No Spacing"/>
    <w:uiPriority w:val="1"/>
    <w:qFormat/>
    <w:rsid w:val="0059003C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947232"/>
    <w:pPr>
      <w:spacing w:after="100"/>
      <w:ind w:left="440"/>
    </w:pPr>
  </w:style>
  <w:style w:type="numbering" w:customStyle="1" w:styleId="2">
    <w:name w:val="Стиль2курсач"/>
    <w:uiPriority w:val="99"/>
    <w:rsid w:val="003A7F5E"/>
    <w:pPr>
      <w:numPr>
        <w:numId w:val="3"/>
      </w:numPr>
    </w:pPr>
  </w:style>
  <w:style w:type="paragraph" w:styleId="af2">
    <w:name w:val="Balloon Text"/>
    <w:basedOn w:val="a1"/>
    <w:link w:val="af3"/>
    <w:uiPriority w:val="99"/>
    <w:semiHidden/>
    <w:unhideWhenUsed/>
    <w:rsid w:val="002166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216626"/>
    <w:rPr>
      <w:rFonts w:ascii="Segoe UI" w:hAnsi="Segoe UI" w:cs="Segoe UI"/>
      <w:sz w:val="18"/>
      <w:szCs w:val="18"/>
    </w:rPr>
  </w:style>
  <w:style w:type="table" w:styleId="af4">
    <w:name w:val="Table Grid"/>
    <w:basedOn w:val="a3"/>
    <w:uiPriority w:val="39"/>
    <w:rsid w:val="00FF58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0">
    <w:name w:val="Стиль2"/>
    <w:basedOn w:val="21"/>
    <w:next w:val="a1"/>
    <w:link w:val="24"/>
    <w:qFormat/>
    <w:rsid w:val="005A6195"/>
    <w:pPr>
      <w:numPr>
        <w:numId w:val="22"/>
      </w:numPr>
      <w:spacing w:line="240" w:lineRule="auto"/>
    </w:pPr>
    <w:rPr>
      <w:b w:val="0"/>
      <w:lang w:eastAsia="ru-RU"/>
    </w:rPr>
  </w:style>
  <w:style w:type="character" w:customStyle="1" w:styleId="24">
    <w:name w:val="Стиль2 Знак"/>
    <w:basedOn w:val="22"/>
    <w:link w:val="20"/>
    <w:rsid w:val="005A6195"/>
    <w:rPr>
      <w:rFonts w:ascii="Cambria" w:eastAsiaTheme="majorEastAsia" w:hAnsi="Cambria" w:cstheme="majorBidi"/>
      <w:b w:val="0"/>
      <w:sz w:val="28"/>
      <w:szCs w:val="26"/>
      <w:lang w:eastAsia="ru-RU"/>
    </w:rPr>
  </w:style>
  <w:style w:type="paragraph" w:styleId="a">
    <w:name w:val="List Bullet"/>
    <w:basedOn w:val="a1"/>
    <w:uiPriority w:val="99"/>
    <w:unhideWhenUsed/>
    <w:rsid w:val="005A6195"/>
    <w:pPr>
      <w:numPr>
        <w:numId w:val="23"/>
      </w:numPr>
      <w:spacing w:after="0" w:line="240" w:lineRule="auto"/>
      <w:contextualSpacing/>
    </w:pPr>
    <w:rPr>
      <w:rFonts w:eastAsia="Times New Roman" w:cs="Times New Roman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390A7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f">
    <w:name w:val="Абзац списка Знак"/>
    <w:link w:val="ae"/>
    <w:locked/>
    <w:rsid w:val="00333F61"/>
    <w:rPr>
      <w:rFonts w:ascii="Times New Roman" w:hAnsi="Times New Roman"/>
      <w:sz w:val="28"/>
    </w:rPr>
  </w:style>
  <w:style w:type="paragraph" w:styleId="25">
    <w:name w:val="Body Text 2"/>
    <w:basedOn w:val="a1"/>
    <w:link w:val="26"/>
    <w:uiPriority w:val="99"/>
    <w:rsid w:val="007529CC"/>
    <w:pPr>
      <w:widowControl w:val="0"/>
      <w:overflowPunct w:val="0"/>
      <w:autoSpaceDE w:val="0"/>
      <w:autoSpaceDN w:val="0"/>
      <w:adjustRightInd w:val="0"/>
      <w:spacing w:after="0" w:line="260" w:lineRule="exact"/>
      <w:ind w:firstLine="567"/>
      <w:jc w:val="both"/>
      <w:textAlignment w:val="baseline"/>
    </w:pPr>
    <w:rPr>
      <w:rFonts w:eastAsia="Times New Roman" w:cs="Times New Roman"/>
      <w:sz w:val="24"/>
      <w:szCs w:val="20"/>
      <w:lang w:eastAsia="ru-RU"/>
    </w:rPr>
  </w:style>
  <w:style w:type="character" w:customStyle="1" w:styleId="26">
    <w:name w:val="Основной текст 2 Знак"/>
    <w:basedOn w:val="a2"/>
    <w:link w:val="25"/>
    <w:uiPriority w:val="99"/>
    <w:rsid w:val="007529C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msonormal0">
    <w:name w:val="msonormal"/>
    <w:basedOn w:val="a1"/>
    <w:rsid w:val="00911BC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911B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911BC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oracle.com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co\Documents\&#1053;&#1072;&#1089;&#1090;&#1088;&#1072;&#1080;&#1074;&#1072;&#1077;&#1084;&#1099;&#1077;%20&#1096;&#1072;&#1073;&#1083;&#1086;&#1085;&#1099;%20Office\Doc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5094D-51BA-414E-9DAD-7D81CAF70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1602</TotalTime>
  <Pages>36</Pages>
  <Words>5289</Words>
  <Characters>30149</Characters>
  <Application>Microsoft Office Word</Application>
  <DocSecurity>0</DocSecurity>
  <Lines>251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Visco</dc:creator>
  <cp:keywords/>
  <dc:description/>
  <cp:lastModifiedBy>OMEN</cp:lastModifiedBy>
  <cp:revision>78</cp:revision>
  <dcterms:created xsi:type="dcterms:W3CDTF">2018-05-20T13:48:00Z</dcterms:created>
  <dcterms:modified xsi:type="dcterms:W3CDTF">2018-06-01T23:55:00Z</dcterms:modified>
</cp:coreProperties>
</file>